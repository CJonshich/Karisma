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F93A4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64CD1212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2A3B16FB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37ED57E0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27510B29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430FB16D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4C167AF0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B81EEB" wp14:editId="2486DCB0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CDB46" id="16 Grupo" o:spid="_x0000_s1026" style="position:absolute;margin-left:16.8pt;margin-top:16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8ELRZOAAAAAJ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8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8" o:title="vsuifVk" cropleft="45029f" cropright="729f"/>
                  <v:path arrowok="t"/>
                </v:shape>
              </v:group>
            </w:pict>
          </mc:Fallback>
        </mc:AlternateContent>
      </w:r>
    </w:p>
    <w:p w14:paraId="157728F3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176AAB00" w14:textId="77777777" w:rsidR="00F40C1C" w:rsidRPr="00687275" w:rsidRDefault="00F40C1C" w:rsidP="00F40C1C">
      <w:pPr>
        <w:pStyle w:val="Puesto"/>
        <w:rPr>
          <w:rFonts w:ascii="Berlin Sans FB" w:hAnsi="Berlin Sans FB"/>
          <w:lang w:val="es-PE"/>
        </w:rPr>
      </w:pPr>
    </w:p>
    <w:p w14:paraId="722EE5BB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0C3022C2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2DB22EA4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27B40BF7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413BDA06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3027E31C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0540753A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14DDF390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21D58559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17697D5A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44FAAD40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5FD55BFF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6B25F51D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1737271F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39E48FCD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106D8684" w14:textId="77777777" w:rsidR="00F40C1C" w:rsidRPr="00687275" w:rsidRDefault="00F40C1C" w:rsidP="00F40C1C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7275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Diseño de Caso de Prueba:</w:t>
      </w:r>
    </w:p>
    <w:p w14:paraId="54CE1DAA" w14:textId="17B7CF43" w:rsidR="00F40C1C" w:rsidRPr="00687275" w:rsidRDefault="00F40C1C" w:rsidP="00F40C1C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Generar Historial Clínico</w:t>
      </w:r>
    </w:p>
    <w:p w14:paraId="0254E6F1" w14:textId="77777777" w:rsidR="00F40C1C" w:rsidRPr="00687275" w:rsidRDefault="00F40C1C" w:rsidP="00F40C1C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1.0</w:t>
      </w:r>
    </w:p>
    <w:p w14:paraId="0E2C5969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566ECAEA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736B6592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7A2487D3" w14:textId="77777777" w:rsidR="00F40C1C" w:rsidRPr="00687275" w:rsidRDefault="00F40C1C" w:rsidP="00F40C1C">
      <w:pPr>
        <w:pStyle w:val="Puesto"/>
        <w:jc w:val="right"/>
        <w:rPr>
          <w:rFonts w:ascii="Berlin Sans FB" w:hAnsi="Berlin Sans FB"/>
          <w:lang w:val="es-PE"/>
        </w:rPr>
      </w:pPr>
    </w:p>
    <w:p w14:paraId="667B982B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2E89A6D4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71D1DA7F" w14:textId="77777777" w:rsidR="00F40C1C" w:rsidRPr="00687275" w:rsidRDefault="00F40C1C" w:rsidP="00F40C1C">
      <w:pPr>
        <w:pStyle w:val="Puesto"/>
        <w:rPr>
          <w:rFonts w:ascii="Berlin Sans FB" w:hAnsi="Berlin Sans FB"/>
          <w:lang w:val="es-PE"/>
        </w:rPr>
      </w:pPr>
    </w:p>
    <w:p w14:paraId="3CFF58F7" w14:textId="77777777" w:rsidR="00F5007A" w:rsidRPr="00F5007A" w:rsidRDefault="00F5007A" w:rsidP="00F5007A">
      <w:pPr>
        <w:rPr>
          <w:lang w:val="es-PE"/>
        </w:rPr>
      </w:pPr>
    </w:p>
    <w:p w14:paraId="4B316FC4" w14:textId="77777777" w:rsidR="00F5007A" w:rsidRDefault="00F5007A">
      <w:pPr>
        <w:pStyle w:val="Puesto"/>
        <w:rPr>
          <w:rFonts w:ascii="Berlin Sans FB" w:hAnsi="Berlin Sans FB"/>
          <w:lang w:val="es-PE"/>
        </w:rPr>
      </w:pPr>
    </w:p>
    <w:p w14:paraId="20BA0363" w14:textId="77777777" w:rsidR="00F5007A" w:rsidRDefault="00F5007A">
      <w:pPr>
        <w:pStyle w:val="Puesto"/>
        <w:rPr>
          <w:rFonts w:ascii="Berlin Sans FB" w:hAnsi="Berlin Sans FB"/>
          <w:lang w:val="es-PE"/>
        </w:rPr>
      </w:pPr>
    </w:p>
    <w:p w14:paraId="12D4E8D4" w14:textId="77777777" w:rsidR="00F40C1C" w:rsidRDefault="00F40C1C">
      <w:pPr>
        <w:pStyle w:val="Puesto"/>
        <w:rPr>
          <w:rFonts w:ascii="Berlin Sans FB" w:hAnsi="Berlin Sans FB"/>
          <w:lang w:val="es-PE"/>
        </w:rPr>
      </w:pPr>
    </w:p>
    <w:p w14:paraId="0CF4C3A4" w14:textId="77777777" w:rsidR="00F40C1C" w:rsidRDefault="00F40C1C">
      <w:pPr>
        <w:pStyle w:val="Puesto"/>
        <w:rPr>
          <w:rFonts w:ascii="Berlin Sans FB" w:hAnsi="Berlin Sans FB"/>
          <w:lang w:val="es-PE"/>
        </w:rPr>
      </w:pPr>
    </w:p>
    <w:p w14:paraId="25022E04" w14:textId="77777777" w:rsidR="00F40C1C" w:rsidRDefault="00F40C1C">
      <w:pPr>
        <w:pStyle w:val="Puesto"/>
        <w:rPr>
          <w:rFonts w:ascii="Berlin Sans FB" w:hAnsi="Berlin Sans FB"/>
          <w:lang w:val="es-PE"/>
        </w:rPr>
      </w:pPr>
    </w:p>
    <w:p w14:paraId="5C037982" w14:textId="749F0021" w:rsidR="006F73FF" w:rsidRDefault="00F40C1C">
      <w:pPr>
        <w:pStyle w:val="Puesto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>TABLA DE CONTENIDOS</w:t>
      </w:r>
    </w:p>
    <w:p w14:paraId="1E9C7C42" w14:textId="77777777" w:rsidR="00F5007A" w:rsidRPr="00F5007A" w:rsidRDefault="00F5007A" w:rsidP="00F5007A">
      <w:pPr>
        <w:rPr>
          <w:lang w:val="es-PE"/>
        </w:rPr>
      </w:pPr>
    </w:p>
    <w:p w14:paraId="78B14829" w14:textId="77777777" w:rsidR="00632D3A" w:rsidRPr="0052595A" w:rsidRDefault="006F73FF" w:rsidP="00F40C1C">
      <w:pPr>
        <w:pStyle w:val="TDC1"/>
        <w:tabs>
          <w:tab w:val="left" w:pos="432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fldChar w:fldCharType="begin"/>
      </w:r>
      <w:r w:rsidRPr="00F5007A">
        <w:rPr>
          <w:rFonts w:ascii="Berlin Sans FB" w:hAnsi="Berlin Sans FB" w:cs="Arial"/>
          <w:sz w:val="24"/>
          <w:szCs w:val="24"/>
          <w:lang w:val="es-PE"/>
        </w:rPr>
        <w:instrText xml:space="preserve"> TOC \o "1-3" </w:instrText>
      </w:r>
      <w:r w:rsidRPr="00F5007A">
        <w:rPr>
          <w:rFonts w:ascii="Berlin Sans FB" w:hAnsi="Berlin Sans FB" w:cs="Arial"/>
          <w:sz w:val="24"/>
          <w:szCs w:val="24"/>
          <w:lang w:val="es-PE"/>
        </w:rPr>
        <w:fldChar w:fldCharType="separate"/>
      </w:r>
      <w:r w:rsidR="00632D3A" w:rsidRPr="0052595A">
        <w:rPr>
          <w:rFonts w:ascii="Berlin Sans FB" w:hAnsi="Berlin Sans FB"/>
          <w:noProof/>
          <w:sz w:val="22"/>
          <w:szCs w:val="22"/>
          <w:lang w:val="es-PE"/>
        </w:rPr>
        <w:t>1.</w:t>
      </w:r>
      <w:r w:rsidR="00632D3A"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="00632D3A" w:rsidRPr="0052595A">
        <w:rPr>
          <w:rFonts w:ascii="Berlin Sans FB" w:hAnsi="Berlin Sans FB"/>
          <w:noProof/>
          <w:sz w:val="22"/>
          <w:szCs w:val="22"/>
          <w:lang w:val="es-PE"/>
        </w:rPr>
        <w:t xml:space="preserve">Casos de Prueba para el CU </w:t>
      </w:r>
      <w:r w:rsidR="00AD7D53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Generar </w:t>
      </w:r>
      <w:r w:rsidR="00261E2A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>Orden de Pago</w:t>
      </w:r>
      <w:r w:rsidR="00632D3A"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632D3A" w:rsidRPr="0052595A">
        <w:rPr>
          <w:rFonts w:ascii="Berlin Sans FB" w:hAnsi="Berlin Sans FB"/>
          <w:noProof/>
          <w:sz w:val="22"/>
          <w:szCs w:val="22"/>
        </w:rPr>
        <w:fldChar w:fldCharType="begin"/>
      </w:r>
      <w:r w:rsidR="00632D3A" w:rsidRPr="0052595A">
        <w:rPr>
          <w:rFonts w:ascii="Berlin Sans FB" w:hAnsi="Berlin Sans FB"/>
          <w:noProof/>
          <w:sz w:val="22"/>
          <w:szCs w:val="22"/>
          <w:lang w:val="es-MX"/>
        </w:rPr>
        <w:instrText xml:space="preserve"> PAGEREF _Toc389476701 \h </w:instrText>
      </w:r>
      <w:r w:rsidR="00632D3A" w:rsidRPr="0052595A">
        <w:rPr>
          <w:rFonts w:ascii="Berlin Sans FB" w:hAnsi="Berlin Sans FB"/>
          <w:noProof/>
          <w:sz w:val="22"/>
          <w:szCs w:val="22"/>
        </w:rPr>
      </w:r>
      <w:r w:rsidR="00632D3A" w:rsidRPr="0052595A">
        <w:rPr>
          <w:rFonts w:ascii="Berlin Sans FB" w:hAnsi="Berlin Sans FB"/>
          <w:noProof/>
          <w:sz w:val="22"/>
          <w:szCs w:val="22"/>
        </w:rPr>
        <w:fldChar w:fldCharType="separate"/>
      </w:r>
      <w:r w:rsidR="00632D3A" w:rsidRPr="0052595A">
        <w:rPr>
          <w:rFonts w:ascii="Berlin Sans FB" w:hAnsi="Berlin Sans FB"/>
          <w:noProof/>
          <w:sz w:val="22"/>
          <w:szCs w:val="22"/>
          <w:lang w:val="es-MX"/>
        </w:rPr>
        <w:t>3</w:t>
      </w:r>
      <w:r w:rsidR="00632D3A" w:rsidRPr="0052595A">
        <w:rPr>
          <w:rFonts w:ascii="Berlin Sans FB" w:hAnsi="Berlin Sans FB"/>
          <w:noProof/>
          <w:sz w:val="22"/>
          <w:szCs w:val="22"/>
        </w:rPr>
        <w:fldChar w:fldCharType="end"/>
      </w:r>
    </w:p>
    <w:p w14:paraId="19DAE5AA" w14:textId="77777777" w:rsidR="00632D3A" w:rsidRPr="0052595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1.1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/>
          <w:noProof/>
          <w:sz w:val="22"/>
          <w:szCs w:val="22"/>
          <w:lang w:val="es-PE"/>
        </w:rPr>
        <w:t>Descripción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noProof/>
          <w:sz w:val="22"/>
          <w:szCs w:val="22"/>
          <w:lang w:val="es-MX"/>
        </w:rPr>
        <w:t>3</w:t>
      </w:r>
    </w:p>
    <w:p w14:paraId="72F7D17C" w14:textId="77777777" w:rsidR="00632D3A" w:rsidRPr="0052595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1.2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/>
          <w:noProof/>
          <w:sz w:val="22"/>
          <w:szCs w:val="22"/>
          <w:lang w:val="es-PE"/>
        </w:rPr>
        <w:t>Diagrama de flujos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noProof/>
          <w:sz w:val="22"/>
          <w:szCs w:val="22"/>
          <w:lang w:val="es-MX"/>
        </w:rPr>
        <w:t>3</w:t>
      </w:r>
    </w:p>
    <w:p w14:paraId="746BF509" w14:textId="77777777" w:rsidR="00632D3A" w:rsidRPr="0052595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MX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1.3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/>
          <w:noProof/>
          <w:sz w:val="22"/>
          <w:szCs w:val="22"/>
          <w:lang w:val="es-PE"/>
        </w:rPr>
        <w:t>Tabla de Casos de Prueba (Escenarios)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noProof/>
          <w:sz w:val="22"/>
          <w:szCs w:val="22"/>
          <w:lang w:val="es-MX"/>
        </w:rPr>
        <w:t>4</w:t>
      </w:r>
    </w:p>
    <w:p w14:paraId="0BA8F7D4" w14:textId="77777777" w:rsidR="00632D3A" w:rsidRPr="0052595A" w:rsidRDefault="00632D3A" w:rsidP="0052595A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2.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/>
          <w:noProof/>
          <w:sz w:val="22"/>
          <w:szCs w:val="22"/>
          <w:lang w:val="es-PE"/>
        </w:rPr>
        <w:t>Información de Casos de Prueba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noProof/>
          <w:sz w:val="22"/>
          <w:szCs w:val="22"/>
          <w:lang w:val="es-MX"/>
        </w:rPr>
        <w:t>8</w:t>
      </w:r>
    </w:p>
    <w:p w14:paraId="5735A158" w14:textId="77777777" w:rsidR="00632D3A" w:rsidRPr="0052595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2.1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="007F2775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>CP1</w:t>
      </w:r>
      <w:r w:rsidR="009C735C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 Flujo Base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noProof/>
          <w:sz w:val="22"/>
          <w:szCs w:val="22"/>
          <w:lang w:val="es-MX"/>
        </w:rPr>
        <w:t>8</w:t>
      </w:r>
    </w:p>
    <w:p w14:paraId="2263BDD6" w14:textId="77777777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2.1.1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Descripción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sz w:val="22"/>
          <w:szCs w:val="22"/>
          <w:lang w:val="es-MX"/>
        </w:rPr>
        <w:t>8</w:t>
      </w:r>
    </w:p>
    <w:p w14:paraId="5EBC1169" w14:textId="77777777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2.1.2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Condiciones de ejecución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sz w:val="22"/>
          <w:szCs w:val="22"/>
          <w:lang w:val="es-MX"/>
        </w:rPr>
        <w:t>8</w:t>
      </w:r>
    </w:p>
    <w:p w14:paraId="1E5A9546" w14:textId="77777777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2.1.3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Procedimiento de Prueba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sz w:val="22"/>
          <w:szCs w:val="22"/>
          <w:lang w:val="es-MX"/>
        </w:rPr>
        <w:t>8</w:t>
      </w:r>
    </w:p>
    <w:p w14:paraId="1FFC9B0B" w14:textId="77777777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2.1.4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Criterio(s) de Éxito / Fallo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sz w:val="22"/>
          <w:szCs w:val="22"/>
          <w:lang w:val="es-MX"/>
        </w:rPr>
        <w:t>8</w:t>
      </w:r>
    </w:p>
    <w:p w14:paraId="4EC3988C" w14:textId="77777777" w:rsidR="00632D3A" w:rsidRPr="0052595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2.2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="007F2775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>CP2</w:t>
      </w:r>
      <w:r w:rsidR="009C735C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 </w:t>
      </w:r>
      <w:r w:rsidR="00B42D08" w:rsidRPr="0052595A">
        <w:rPr>
          <w:rFonts w:ascii="Berlin Sans FB" w:hAnsi="Berlin Sans FB" w:cs="Arial"/>
          <w:sz w:val="22"/>
          <w:szCs w:val="22"/>
          <w:lang w:val="es-MX"/>
        </w:rPr>
        <w:t>Paciente no encontrado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2066DB" w:rsidRPr="0052595A">
        <w:rPr>
          <w:rFonts w:ascii="Berlin Sans FB" w:hAnsi="Berlin Sans FB"/>
          <w:noProof/>
          <w:sz w:val="22"/>
          <w:szCs w:val="22"/>
          <w:lang w:val="es-MX"/>
        </w:rPr>
        <w:t>8</w:t>
      </w:r>
    </w:p>
    <w:p w14:paraId="5A10C8DE" w14:textId="77777777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2.2.1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Descripción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8</w:t>
      </w:r>
    </w:p>
    <w:p w14:paraId="786AC979" w14:textId="77777777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2.2.2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Condiciones de Ejecución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8</w:t>
      </w:r>
    </w:p>
    <w:p w14:paraId="7F43F1C8" w14:textId="6DEC485F" w:rsidR="00632D3A" w:rsidRPr="0052595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2.2.3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Procedimiento de Prueba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E948A7">
        <w:rPr>
          <w:rFonts w:ascii="Berlin Sans FB" w:hAnsi="Berlin Sans FB"/>
          <w:sz w:val="22"/>
          <w:szCs w:val="22"/>
          <w:lang w:val="es-MX"/>
        </w:rPr>
        <w:t>8</w:t>
      </w:r>
    </w:p>
    <w:p w14:paraId="1D53BEB3" w14:textId="77777777" w:rsidR="00632D3A" w:rsidRPr="0052595A" w:rsidRDefault="00632D3A" w:rsidP="00F40C1C">
      <w:pPr>
        <w:pStyle w:val="TDC3"/>
        <w:jc w:val="center"/>
        <w:rPr>
          <w:rFonts w:ascii="Berlin Sans FB" w:hAnsi="Berlin Sans FB"/>
          <w:sz w:val="22"/>
          <w:szCs w:val="22"/>
          <w:lang w:val="es-MX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2.2.4</w:t>
      </w:r>
      <w:r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 w:cs="Arial"/>
          <w:sz w:val="22"/>
          <w:szCs w:val="22"/>
          <w:lang w:val="es-PE"/>
        </w:rPr>
        <w:t>Criterio(s) de Éxito / Fallo</w:t>
      </w:r>
      <w:r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1672B86E" w14:textId="462ABB89" w:rsidR="007B47E6" w:rsidRPr="0052595A" w:rsidRDefault="007B47E6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2.3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>CP3</w:t>
      </w:r>
      <w:r w:rsidR="00231EED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 </w:t>
      </w:r>
      <w:r w:rsidR="0052595A" w:rsidRPr="0052595A">
        <w:rPr>
          <w:rFonts w:ascii="Berlin Sans FB" w:hAnsi="Berlin Sans FB" w:cs="Arial"/>
          <w:sz w:val="22"/>
          <w:szCs w:val="22"/>
          <w:lang w:val="es-MX"/>
        </w:rPr>
        <w:t>Fecha no Ingresada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noProof/>
          <w:sz w:val="22"/>
          <w:szCs w:val="22"/>
          <w:lang w:val="es-MX"/>
        </w:rPr>
        <w:t>9</w:t>
      </w:r>
    </w:p>
    <w:p w14:paraId="5CB8C228" w14:textId="77777777" w:rsidR="007B47E6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2.3</w:t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.1</w:t>
      </w:r>
      <w:r w:rsidR="007B47E6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Descripción</w:t>
      </w:r>
      <w:r w:rsidR="007B47E6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375324F8" w14:textId="77777777" w:rsidR="007B47E6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2.3</w:t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.2</w:t>
      </w:r>
      <w:r w:rsidR="007B47E6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Condiciones de Ejecución</w:t>
      </w:r>
      <w:r w:rsidR="007B47E6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53233221" w14:textId="77777777" w:rsidR="007B47E6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2.3</w:t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.3</w:t>
      </w:r>
      <w:r w:rsidR="007B47E6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Procedimiento de Prueba</w:t>
      </w:r>
      <w:r w:rsidR="007B47E6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63F7098E" w14:textId="77777777" w:rsidR="007B47E6" w:rsidRPr="0052595A" w:rsidRDefault="002066DB" w:rsidP="00F40C1C">
      <w:pPr>
        <w:pStyle w:val="TDC3"/>
        <w:jc w:val="center"/>
        <w:rPr>
          <w:rFonts w:ascii="Berlin Sans FB" w:hAnsi="Berlin Sans FB"/>
          <w:sz w:val="22"/>
          <w:szCs w:val="22"/>
          <w:lang w:val="es-MX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2.3</w:t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.4</w:t>
      </w:r>
      <w:r w:rsidR="007B47E6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7B47E6" w:rsidRPr="0052595A">
        <w:rPr>
          <w:rFonts w:ascii="Berlin Sans FB" w:hAnsi="Berlin Sans FB" w:cs="Arial"/>
          <w:sz w:val="22"/>
          <w:szCs w:val="22"/>
          <w:lang w:val="es-PE"/>
        </w:rPr>
        <w:t>Criterio(s) de Éxito / Fallo</w:t>
      </w:r>
      <w:r w:rsidR="007B47E6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6FDE5539" w14:textId="127FEB45" w:rsidR="00B42D08" w:rsidRPr="0052595A" w:rsidRDefault="00B42D08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2.4</w:t>
      </w:r>
      <w:r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CP4 </w:t>
      </w:r>
      <w:r w:rsidR="0052595A" w:rsidRPr="0052595A">
        <w:rPr>
          <w:rFonts w:ascii="Berlin Sans FB" w:hAnsi="Berlin Sans FB" w:cs="Arial"/>
          <w:sz w:val="22"/>
          <w:szCs w:val="22"/>
          <w:lang w:val="es-PE"/>
        </w:rPr>
        <w:t>Hora no Ingresada</w:t>
      </w:r>
      <w:r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noProof/>
          <w:sz w:val="22"/>
          <w:szCs w:val="22"/>
          <w:lang w:val="es-MX"/>
        </w:rPr>
        <w:t>9</w:t>
      </w:r>
    </w:p>
    <w:p w14:paraId="1E1C607F" w14:textId="7777777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2.4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.1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Descripción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3271652B" w14:textId="7777777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2.4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.2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Condiciones de Ejecución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9</w:t>
      </w:r>
    </w:p>
    <w:p w14:paraId="1143B05D" w14:textId="743A6DE6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2.4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.3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Procedimiento de Prueba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E948A7">
        <w:rPr>
          <w:rFonts w:ascii="Berlin Sans FB" w:hAnsi="Berlin Sans FB"/>
          <w:sz w:val="22"/>
          <w:szCs w:val="22"/>
          <w:lang w:val="es-MX"/>
        </w:rPr>
        <w:t>9</w:t>
      </w:r>
    </w:p>
    <w:p w14:paraId="38216BC9" w14:textId="507178FA" w:rsidR="00B42D08" w:rsidRPr="0052595A" w:rsidRDefault="002066DB" w:rsidP="0052595A">
      <w:pPr>
        <w:pStyle w:val="TDC3"/>
        <w:jc w:val="center"/>
        <w:rPr>
          <w:rFonts w:ascii="Berlin Sans FB" w:hAnsi="Berlin Sans FB"/>
          <w:sz w:val="22"/>
          <w:szCs w:val="22"/>
          <w:lang w:val="es-MX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2.4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.4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Criterio(s) de Éxito / Fallo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10</w:t>
      </w:r>
    </w:p>
    <w:p w14:paraId="17460950" w14:textId="67A58DDA" w:rsidR="00B42D08" w:rsidRPr="0052595A" w:rsidRDefault="00BC3CC5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</w:t>
      </w:r>
      <w:r w:rsidR="008C7C91">
        <w:rPr>
          <w:rFonts w:ascii="Berlin Sans FB" w:hAnsi="Berlin Sans FB"/>
          <w:noProof/>
          <w:sz w:val="22"/>
          <w:szCs w:val="22"/>
          <w:lang w:val="es-PE"/>
        </w:rPr>
        <w:t>.5</w:t>
      </w:r>
      <w:r w:rsidR="00B42D08"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>CP5</w:t>
      </w:r>
      <w:r w:rsidR="00B42D08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 </w:t>
      </w:r>
      <w:r w:rsidR="00B42D08" w:rsidRPr="0052595A">
        <w:rPr>
          <w:rFonts w:ascii="Berlin Sans FB" w:hAnsi="Berlin Sans FB" w:cs="Arial"/>
          <w:sz w:val="22"/>
          <w:szCs w:val="22"/>
          <w:lang w:val="es-MX"/>
        </w:rPr>
        <w:t xml:space="preserve">Código de </w:t>
      </w:r>
      <w:r w:rsidR="0052595A" w:rsidRPr="0052595A">
        <w:rPr>
          <w:rFonts w:ascii="Berlin Sans FB" w:hAnsi="Berlin Sans FB" w:cs="Arial"/>
          <w:sz w:val="22"/>
          <w:szCs w:val="22"/>
          <w:lang w:val="es-MX"/>
        </w:rPr>
        <w:t>Historial Clínico no Generado</w:t>
      </w:r>
      <w:r w:rsidR="00B42D08"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noProof/>
          <w:sz w:val="22"/>
          <w:szCs w:val="22"/>
          <w:lang w:val="es-MX"/>
        </w:rPr>
        <w:t>10</w:t>
      </w:r>
    </w:p>
    <w:p w14:paraId="33038BC4" w14:textId="7777777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2.5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.1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Descripción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10</w:t>
      </w:r>
    </w:p>
    <w:p w14:paraId="62545F2C" w14:textId="7777777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2.5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.2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Condiciones de Ejecución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10</w:t>
      </w:r>
    </w:p>
    <w:p w14:paraId="64CD53E9" w14:textId="7777777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2.5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.3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Procedimiento de Prueba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10</w:t>
      </w:r>
    </w:p>
    <w:p w14:paraId="661AACB9" w14:textId="1735D3D3" w:rsidR="00B42D08" w:rsidRPr="0052595A" w:rsidRDefault="002066DB" w:rsidP="0052595A">
      <w:pPr>
        <w:pStyle w:val="TDC3"/>
        <w:jc w:val="center"/>
        <w:rPr>
          <w:rFonts w:ascii="Berlin Sans FB" w:hAnsi="Berlin Sans FB"/>
          <w:sz w:val="22"/>
          <w:szCs w:val="22"/>
          <w:lang w:val="es-MX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2.5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.4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Criterio(s) de Éxito / Fallo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8C7C91">
        <w:rPr>
          <w:rFonts w:ascii="Berlin Sans FB" w:hAnsi="Berlin Sans FB"/>
          <w:sz w:val="22"/>
          <w:szCs w:val="22"/>
          <w:lang w:val="es-MX"/>
        </w:rPr>
        <w:t>10</w:t>
      </w:r>
      <w:bookmarkStart w:id="0" w:name="_GoBack"/>
      <w:bookmarkEnd w:id="0"/>
    </w:p>
    <w:p w14:paraId="2119A629" w14:textId="0F498D4F" w:rsidR="00B42D08" w:rsidRPr="0052595A" w:rsidRDefault="00BC3CC5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</w:pPr>
      <w:r w:rsidRPr="0052595A">
        <w:rPr>
          <w:rFonts w:ascii="Berlin Sans FB" w:hAnsi="Berlin Sans FB"/>
          <w:noProof/>
          <w:sz w:val="22"/>
          <w:szCs w:val="22"/>
          <w:lang w:val="es-PE"/>
        </w:rPr>
        <w:t>2</w:t>
      </w:r>
      <w:r w:rsidR="0052595A">
        <w:rPr>
          <w:rFonts w:ascii="Berlin Sans FB" w:hAnsi="Berlin Sans FB"/>
          <w:noProof/>
          <w:sz w:val="22"/>
          <w:szCs w:val="22"/>
          <w:lang w:val="es-PE"/>
        </w:rPr>
        <w:t>.6</w:t>
      </w:r>
      <w:r w:rsidR="00B42D08" w:rsidRPr="0052595A">
        <w:rPr>
          <w:rFonts w:ascii="Berlin Sans FB" w:eastAsiaTheme="minorEastAsia" w:hAnsi="Berlin Sans FB" w:cstheme="minorBidi"/>
          <w:noProof/>
          <w:sz w:val="22"/>
          <w:szCs w:val="22"/>
          <w:lang w:val="es-PE" w:eastAsia="es-PE"/>
        </w:rPr>
        <w:tab/>
      </w:r>
      <w:r w:rsid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>CP6</w:t>
      </w:r>
      <w:r w:rsidR="00B42D08" w:rsidRPr="0052595A">
        <w:rPr>
          <w:rFonts w:ascii="Berlin Sans FB" w:hAnsi="Berlin Sans FB"/>
          <w:noProof/>
          <w:color w:val="000000" w:themeColor="text1"/>
          <w:sz w:val="22"/>
          <w:szCs w:val="22"/>
          <w:lang w:val="es-PE"/>
        </w:rPr>
        <w:t xml:space="preserve"> </w:t>
      </w:r>
      <w:r w:rsidR="0052595A" w:rsidRPr="0052595A">
        <w:rPr>
          <w:rFonts w:ascii="Berlin Sans FB" w:hAnsi="Berlin Sans FB" w:cs="Arial"/>
          <w:sz w:val="22"/>
          <w:szCs w:val="22"/>
          <w:lang w:val="es-MX"/>
        </w:rPr>
        <w:t>Paciente ya posee Historial Clínico</w:t>
      </w:r>
      <w:r w:rsidR="00B42D08" w:rsidRPr="0052595A">
        <w:rPr>
          <w:rFonts w:ascii="Berlin Sans FB" w:hAnsi="Berlin Sans FB"/>
          <w:noProof/>
          <w:sz w:val="22"/>
          <w:szCs w:val="22"/>
          <w:lang w:val="es-MX"/>
        </w:rPr>
        <w:tab/>
      </w:r>
      <w:r w:rsidR="008C7C91">
        <w:rPr>
          <w:rFonts w:ascii="Berlin Sans FB" w:hAnsi="Berlin Sans FB"/>
          <w:noProof/>
          <w:sz w:val="22"/>
          <w:szCs w:val="22"/>
          <w:lang w:val="es-MX"/>
        </w:rPr>
        <w:t>10</w:t>
      </w:r>
    </w:p>
    <w:p w14:paraId="1380A5AF" w14:textId="51438B4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2.6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.1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Descripción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E948A7">
        <w:rPr>
          <w:rFonts w:ascii="Berlin Sans FB" w:hAnsi="Berlin Sans FB"/>
          <w:sz w:val="22"/>
          <w:szCs w:val="22"/>
          <w:lang w:val="es-MX"/>
        </w:rPr>
        <w:t>10</w:t>
      </w:r>
    </w:p>
    <w:p w14:paraId="1466EEC9" w14:textId="3F5389AC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2.6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.2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Condiciones de Ejecución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E948A7">
        <w:rPr>
          <w:rFonts w:ascii="Berlin Sans FB" w:hAnsi="Berlin Sans FB"/>
          <w:sz w:val="22"/>
          <w:szCs w:val="22"/>
          <w:lang w:val="es-MX"/>
        </w:rPr>
        <w:t>10</w:t>
      </w:r>
    </w:p>
    <w:p w14:paraId="60CC62B5" w14:textId="77777777" w:rsidR="00B42D08" w:rsidRPr="0052595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2.6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.3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Procedimiento de Prueba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11</w:t>
      </w:r>
    </w:p>
    <w:p w14:paraId="7513EBCB" w14:textId="77777777" w:rsidR="00B42D08" w:rsidRDefault="002066DB" w:rsidP="00F40C1C">
      <w:pPr>
        <w:pStyle w:val="TDC3"/>
        <w:jc w:val="center"/>
        <w:rPr>
          <w:rFonts w:ascii="Berlin Sans FB" w:hAnsi="Berlin Sans FB"/>
          <w:sz w:val="22"/>
          <w:szCs w:val="22"/>
          <w:lang w:val="es-MX"/>
        </w:rPr>
      </w:pPr>
      <w:r w:rsidRPr="0052595A">
        <w:rPr>
          <w:rFonts w:ascii="Berlin Sans FB" w:hAnsi="Berlin Sans FB" w:cs="Arial"/>
          <w:sz w:val="22"/>
          <w:szCs w:val="22"/>
          <w:lang w:val="es-PE"/>
        </w:rPr>
        <w:t>2.6</w:t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.4</w:t>
      </w:r>
      <w:r w:rsidR="00B42D08" w:rsidRPr="0052595A">
        <w:rPr>
          <w:rFonts w:ascii="Berlin Sans FB" w:eastAsiaTheme="minorEastAsia" w:hAnsi="Berlin Sans FB" w:cstheme="minorBidi"/>
          <w:bCs w:val="0"/>
          <w:sz w:val="22"/>
          <w:szCs w:val="22"/>
          <w:lang w:val="es-PE" w:eastAsia="es-PE"/>
        </w:rPr>
        <w:tab/>
      </w:r>
      <w:r w:rsidR="00B42D08" w:rsidRPr="0052595A">
        <w:rPr>
          <w:rFonts w:ascii="Berlin Sans FB" w:hAnsi="Berlin Sans FB" w:cs="Arial"/>
          <w:sz w:val="22"/>
          <w:szCs w:val="22"/>
          <w:lang w:val="es-PE"/>
        </w:rPr>
        <w:t>Criterio(s) de Éxito / Fallo</w:t>
      </w:r>
      <w:r w:rsidR="00B42D08" w:rsidRPr="0052595A">
        <w:rPr>
          <w:rFonts w:ascii="Berlin Sans FB" w:hAnsi="Berlin Sans FB"/>
          <w:sz w:val="22"/>
          <w:szCs w:val="22"/>
          <w:lang w:val="es-MX"/>
        </w:rPr>
        <w:tab/>
      </w:r>
      <w:r w:rsidR="000D56CE" w:rsidRPr="0052595A">
        <w:rPr>
          <w:rFonts w:ascii="Berlin Sans FB" w:hAnsi="Berlin Sans FB"/>
          <w:sz w:val="22"/>
          <w:szCs w:val="22"/>
          <w:lang w:val="es-MX"/>
        </w:rPr>
        <w:t>11</w:t>
      </w:r>
    </w:p>
    <w:p w14:paraId="6D851F7B" w14:textId="77777777" w:rsidR="0052595A" w:rsidRPr="0052595A" w:rsidRDefault="0052595A" w:rsidP="0052595A">
      <w:pPr>
        <w:rPr>
          <w:lang w:val="es-MX"/>
        </w:rPr>
      </w:pPr>
    </w:p>
    <w:p w14:paraId="6EC0C8D0" w14:textId="77777777" w:rsidR="00B42D08" w:rsidRPr="0052595A" w:rsidRDefault="00B42D08" w:rsidP="00F40C1C">
      <w:pPr>
        <w:jc w:val="center"/>
        <w:rPr>
          <w:sz w:val="22"/>
          <w:szCs w:val="22"/>
          <w:lang w:val="es-MX"/>
        </w:rPr>
      </w:pPr>
    </w:p>
    <w:p w14:paraId="37AAA926" w14:textId="77777777" w:rsidR="00B42D08" w:rsidRPr="00B42D08" w:rsidRDefault="00B42D08" w:rsidP="00F40C1C">
      <w:pPr>
        <w:jc w:val="center"/>
        <w:rPr>
          <w:lang w:val="es-MX"/>
        </w:rPr>
      </w:pPr>
    </w:p>
    <w:p w14:paraId="5990DC54" w14:textId="77777777" w:rsidR="007B47E6" w:rsidRDefault="007B47E6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5FAC1536" w14:textId="77777777" w:rsidR="00F40C1C" w:rsidRDefault="00F40C1C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633FCF0F" w14:textId="77777777" w:rsidR="004F18D5" w:rsidRDefault="004F18D5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21F75608" w14:textId="77777777" w:rsidR="004F18D5" w:rsidRDefault="004F18D5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28AC33BE" w14:textId="77777777" w:rsidR="004F18D5" w:rsidRDefault="004F18D5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7149DAC2" w14:textId="77777777" w:rsidR="004F18D5" w:rsidRDefault="004F18D5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380A8B2A" w14:textId="77777777" w:rsidR="00F40C1C" w:rsidRDefault="00F40C1C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078995B7" w14:textId="77777777" w:rsidR="00F40C1C" w:rsidRPr="00F5007A" w:rsidRDefault="00F40C1C" w:rsidP="0052595A">
      <w:pPr>
        <w:rPr>
          <w:rFonts w:ascii="Berlin Sans FB" w:hAnsi="Berlin Sans FB"/>
          <w:sz w:val="24"/>
          <w:szCs w:val="24"/>
          <w:lang w:val="es-MX"/>
        </w:rPr>
      </w:pPr>
    </w:p>
    <w:p w14:paraId="1C283DAE" w14:textId="77777777" w:rsidR="007B47E6" w:rsidRPr="00F5007A" w:rsidRDefault="007B47E6" w:rsidP="00F40C1C">
      <w:pPr>
        <w:jc w:val="center"/>
        <w:rPr>
          <w:rFonts w:ascii="Berlin Sans FB" w:eastAsiaTheme="minorEastAsia" w:hAnsi="Berlin Sans FB"/>
          <w:sz w:val="24"/>
          <w:szCs w:val="24"/>
          <w:lang w:val="es-MX"/>
        </w:rPr>
      </w:pPr>
    </w:p>
    <w:p w14:paraId="420FA875" w14:textId="77777777" w:rsidR="006F73FF" w:rsidRPr="00F5007A" w:rsidRDefault="006F73FF" w:rsidP="00F40C1C">
      <w:pPr>
        <w:pStyle w:val="Puesto"/>
        <w:tabs>
          <w:tab w:val="right" w:pos="8789"/>
        </w:tabs>
        <w:rPr>
          <w:rFonts w:ascii="Berlin Sans FB" w:hAnsi="Berlin Sans FB"/>
          <w:lang w:val="es-PE"/>
        </w:rPr>
      </w:pPr>
      <w:r w:rsidRPr="00F5007A">
        <w:rPr>
          <w:rFonts w:ascii="Berlin Sans FB" w:hAnsi="Berlin Sans FB" w:cs="Arial"/>
          <w:b w:val="0"/>
          <w:sz w:val="24"/>
          <w:szCs w:val="24"/>
          <w:lang w:val="es-PE"/>
        </w:rPr>
        <w:lastRenderedPageBreak/>
        <w:fldChar w:fldCharType="end"/>
      </w:r>
      <w:r w:rsidRPr="00F5007A">
        <w:rPr>
          <w:rFonts w:ascii="Berlin Sans FB" w:hAnsi="Berlin Sans FB"/>
          <w:lang w:val="es-PE"/>
        </w:rPr>
        <w:fldChar w:fldCharType="begin"/>
      </w:r>
      <w:r w:rsidRPr="00F5007A">
        <w:rPr>
          <w:rFonts w:ascii="Berlin Sans FB" w:hAnsi="Berlin Sans FB"/>
          <w:lang w:val="es-PE"/>
        </w:rPr>
        <w:instrText xml:space="preserve"> TITLE  \* MERGEFORMAT </w:instrText>
      </w:r>
      <w:r w:rsidRPr="00F5007A">
        <w:rPr>
          <w:rFonts w:ascii="Berlin Sans FB" w:hAnsi="Berlin Sans FB"/>
          <w:lang w:val="es-PE"/>
        </w:rPr>
        <w:fldChar w:fldCharType="separate"/>
      </w:r>
      <w:r w:rsidR="00F03FCF" w:rsidRPr="00F5007A">
        <w:rPr>
          <w:rFonts w:ascii="Berlin Sans FB" w:hAnsi="Berlin Sans FB"/>
          <w:lang w:val="es-PE"/>
        </w:rPr>
        <w:t>Especificación de Diseño del Caso de Prueba</w:t>
      </w:r>
      <w:r w:rsidRPr="00F5007A">
        <w:rPr>
          <w:rFonts w:ascii="Berlin Sans FB" w:hAnsi="Berlin Sans FB"/>
          <w:lang w:val="es-PE"/>
        </w:rPr>
        <w:fldChar w:fldCharType="end"/>
      </w:r>
    </w:p>
    <w:p w14:paraId="6941DB8C" w14:textId="77777777" w:rsidR="00624E40" w:rsidRPr="00F5007A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ab/>
      </w:r>
    </w:p>
    <w:p w14:paraId="7F4BE832" w14:textId="3FBC07EA" w:rsidR="008D13FF" w:rsidRPr="00F5007A" w:rsidRDefault="008D13FF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r w:rsidRPr="00F5007A">
        <w:rPr>
          <w:rFonts w:ascii="Berlin Sans FB" w:hAnsi="Berlin Sans FB"/>
          <w:lang w:val="es-PE"/>
        </w:rPr>
        <w:t xml:space="preserve">  </w:t>
      </w:r>
      <w:bookmarkStart w:id="1" w:name="_Toc389476701"/>
      <w:r w:rsidR="00617DD9" w:rsidRPr="00F5007A">
        <w:rPr>
          <w:rFonts w:ascii="Berlin Sans FB" w:hAnsi="Berlin Sans FB"/>
          <w:lang w:val="es-PE"/>
        </w:rPr>
        <w:t xml:space="preserve">Casos de Prueba para el CU </w:t>
      </w:r>
      <w:bookmarkEnd w:id="1"/>
      <w:r w:rsidR="00AD7D53" w:rsidRPr="00F5007A">
        <w:rPr>
          <w:rFonts w:ascii="Berlin Sans FB" w:hAnsi="Berlin Sans FB"/>
          <w:color w:val="000000" w:themeColor="text1"/>
          <w:lang w:val="es-PE"/>
        </w:rPr>
        <w:t xml:space="preserve">Generar </w:t>
      </w:r>
      <w:r w:rsidR="00BC3CC5">
        <w:rPr>
          <w:rFonts w:ascii="Berlin Sans FB" w:hAnsi="Berlin Sans FB"/>
          <w:color w:val="000000" w:themeColor="text1"/>
          <w:lang w:val="es-PE"/>
        </w:rPr>
        <w:t>Historial Clínico</w:t>
      </w:r>
    </w:p>
    <w:p w14:paraId="7FADB4B5" w14:textId="77777777" w:rsidR="002E162B" w:rsidRPr="00F5007A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2" w:name="_Toc389476702"/>
      <w:r w:rsidRPr="00F5007A">
        <w:rPr>
          <w:rFonts w:ascii="Berlin Sans FB" w:hAnsi="Berlin Sans FB"/>
          <w:sz w:val="24"/>
          <w:lang w:val="es-PE"/>
        </w:rPr>
        <w:t>Descripción</w:t>
      </w:r>
      <w:bookmarkEnd w:id="2"/>
    </w:p>
    <w:p w14:paraId="54717788" w14:textId="148164FE" w:rsidR="0004002D" w:rsidRPr="00F5007A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F5007A">
        <w:rPr>
          <w:rFonts w:ascii="Berlin Sans FB" w:hAnsi="Berlin Sans FB" w:cs="Arial"/>
          <w:sz w:val="24"/>
          <w:szCs w:val="24"/>
          <w:lang w:val="es-PE"/>
        </w:rPr>
        <w:t xml:space="preserve">realizadas sobre el Caso de Uso Generar </w:t>
      </w:r>
      <w:r w:rsidR="003D0459">
        <w:rPr>
          <w:rFonts w:ascii="Berlin Sans FB" w:hAnsi="Berlin Sans FB" w:cs="Arial"/>
          <w:sz w:val="24"/>
          <w:szCs w:val="24"/>
          <w:lang w:val="es-PE"/>
        </w:rPr>
        <w:t xml:space="preserve">historial </w:t>
      </w:r>
      <w:r w:rsidR="00A12097">
        <w:rPr>
          <w:rFonts w:ascii="Berlin Sans FB" w:hAnsi="Berlin Sans FB" w:cs="Arial"/>
          <w:sz w:val="24"/>
          <w:szCs w:val="24"/>
          <w:lang w:val="es-PE"/>
        </w:rPr>
        <w:t>Clínico</w:t>
      </w:r>
    </w:p>
    <w:p w14:paraId="4AEB3E8B" w14:textId="77777777" w:rsidR="00680CA0" w:rsidRPr="00F5007A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3" w:name="_Toc389476703"/>
      <w:r w:rsidRPr="00F5007A">
        <w:rPr>
          <w:rFonts w:ascii="Berlin Sans FB" w:hAnsi="Berlin Sans FB"/>
          <w:sz w:val="24"/>
          <w:lang w:val="es-PE"/>
        </w:rPr>
        <w:t>Diagrama de flujos</w:t>
      </w:r>
      <w:bookmarkEnd w:id="3"/>
    </w:p>
    <w:p w14:paraId="17EDC22A" w14:textId="77777777" w:rsidR="0004002D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F5007A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F5007A">
        <w:rPr>
          <w:rFonts w:ascii="Berlin Sans FB" w:hAnsi="Berlin Sans FB" w:cs="Arial"/>
          <w:sz w:val="24"/>
          <w:szCs w:val="24"/>
          <w:lang w:val="es-PE"/>
        </w:rPr>
        <w:t>s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F5007A">
        <w:rPr>
          <w:rFonts w:ascii="Berlin Sans FB" w:hAnsi="Berlin Sans FB" w:cs="Arial"/>
          <w:sz w:val="24"/>
          <w:szCs w:val="24"/>
          <w:lang w:val="es-PE"/>
        </w:rPr>
        <w:t>Prueba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14:paraId="2B0BD33E" w14:textId="77777777" w:rsidR="00C03AA4" w:rsidRPr="00F5007A" w:rsidRDefault="00C03AA4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</w:p>
    <w:p w14:paraId="36598D99" w14:textId="6535F8DD" w:rsidR="00713915" w:rsidRPr="00180F29" w:rsidRDefault="00713915" w:rsidP="00C03AA4">
      <w:pPr>
        <w:ind w:left="720"/>
        <w:jc w:val="both"/>
        <w:rPr>
          <w:rFonts w:ascii="Berlin Sans FB" w:hAnsi="Berlin Sans FB" w:cs="Arial"/>
          <w:lang w:val="es-PE"/>
        </w:rPr>
      </w:pPr>
    </w:p>
    <w:p w14:paraId="604696CE" w14:textId="78979456" w:rsidR="0041715E" w:rsidRPr="00F5007A" w:rsidRDefault="001F49DC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  <w:r w:rsidRPr="001F49DC">
        <w:rPr>
          <w:rFonts w:ascii="Berlin Sans FB" w:hAnsi="Berlin Sans FB" w:cs="Arial"/>
          <w:i/>
          <w:noProof/>
          <w:color w:val="0000FF"/>
        </w:rPr>
        <w:drawing>
          <wp:inline distT="0" distB="0" distL="0" distR="0" wp14:anchorId="290F2700" wp14:editId="0849E741">
            <wp:extent cx="5580380" cy="6457408"/>
            <wp:effectExtent l="0" t="0" r="1270" b="635"/>
            <wp:docPr id="10" name="Imagen 10" descr="E:\Documentos\Universidad\Pruebas de SW\GrafoGenerar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ocumentos\Universidad\Pruebas de SW\GrafoGenerarH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645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4ACC" w14:textId="77777777" w:rsidR="0041715E" w:rsidRPr="00F5007A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  <w:r w:rsidRPr="00F5007A">
        <w:rPr>
          <w:rFonts w:ascii="Berlin Sans FB" w:hAnsi="Berlin Sans FB" w:cs="Arial"/>
          <w:i/>
          <w:color w:val="0000FF"/>
          <w:lang w:val="es-PE"/>
        </w:rPr>
        <w:t xml:space="preserve">                                                      </w:t>
      </w:r>
    </w:p>
    <w:p w14:paraId="4D96D141" w14:textId="77777777" w:rsidR="001E6823" w:rsidRPr="00F5007A" w:rsidRDefault="001E6823" w:rsidP="001E6823">
      <w:pPr>
        <w:pStyle w:val="Prrafodelista"/>
        <w:jc w:val="both"/>
        <w:rPr>
          <w:rFonts w:ascii="Berlin Sans FB" w:hAnsi="Berlin Sans FB" w:cs="Arial"/>
          <w:b/>
          <w:sz w:val="24"/>
          <w:szCs w:val="24"/>
          <w:lang w:val="es-MX"/>
        </w:rPr>
      </w:pPr>
    </w:p>
    <w:p w14:paraId="780C6FF3" w14:textId="77777777"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>Complejidad Ciclomática por Aristas y Nodos:</w:t>
      </w:r>
    </w:p>
    <w:p w14:paraId="2EBE2708" w14:textId="4B146526" w:rsidR="001E6823" w:rsidRPr="00F5007A" w:rsidRDefault="00432B71" w:rsidP="001E6823">
      <w:pPr>
        <w:ind w:left="284" w:firstLine="76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A – N + 2 = </w:t>
      </w:r>
      <w:r w:rsidR="004F18D5">
        <w:rPr>
          <w:rFonts w:ascii="Berlin Sans FB" w:hAnsi="Berlin Sans FB" w:cs="Arial"/>
          <w:sz w:val="24"/>
          <w:szCs w:val="24"/>
          <w:lang w:val="es-MX"/>
        </w:rPr>
        <w:t>16</w:t>
      </w:r>
      <w:r w:rsidR="000A5673">
        <w:rPr>
          <w:rFonts w:ascii="Berlin Sans FB" w:hAnsi="Berlin Sans FB" w:cs="Arial"/>
          <w:sz w:val="24"/>
          <w:szCs w:val="24"/>
          <w:lang w:val="es-MX"/>
        </w:rPr>
        <w:t xml:space="preserve"> – 1</w:t>
      </w:r>
      <w:r w:rsidR="004F18D5">
        <w:rPr>
          <w:rFonts w:ascii="Berlin Sans FB" w:hAnsi="Berlin Sans FB" w:cs="Arial"/>
          <w:sz w:val="24"/>
          <w:szCs w:val="24"/>
          <w:lang w:val="es-MX"/>
        </w:rPr>
        <w:t>2 +2 = 6</w:t>
      </w:r>
      <w:r w:rsidR="001E6823" w:rsidRPr="00F5007A">
        <w:rPr>
          <w:rFonts w:ascii="Berlin Sans FB" w:hAnsi="Berlin Sans FB" w:cs="Arial"/>
          <w:sz w:val="24"/>
          <w:szCs w:val="24"/>
          <w:lang w:val="es-MX"/>
        </w:rPr>
        <w:t xml:space="preserve"> (No se cuentan la arista de Inicio y fin)</w:t>
      </w:r>
    </w:p>
    <w:p w14:paraId="5A94E7AA" w14:textId="77777777"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>Complejidad Ciclomática por regiones:</w:t>
      </w:r>
    </w:p>
    <w:p w14:paraId="6769807E" w14:textId="1100D61F" w:rsidR="001E6823" w:rsidRPr="00F5007A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4F18D5">
        <w:rPr>
          <w:rFonts w:ascii="Berlin Sans FB" w:hAnsi="Berlin Sans FB" w:cs="Arial"/>
          <w:sz w:val="24"/>
          <w:szCs w:val="24"/>
          <w:lang w:val="es-MX"/>
        </w:rPr>
        <w:t>5</w:t>
      </w:r>
      <w:r w:rsidR="00874840" w:rsidRPr="00F5007A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4F18D5">
        <w:rPr>
          <w:rFonts w:ascii="Berlin Sans FB" w:hAnsi="Berlin Sans FB" w:cs="Arial"/>
          <w:sz w:val="24"/>
          <w:szCs w:val="24"/>
          <w:lang w:val="es-MX"/>
        </w:rPr>
        <w:t>6</w:t>
      </w:r>
    </w:p>
    <w:p w14:paraId="61B4211F" w14:textId="77777777"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>Complejidad Ciclomática por Nodos Predicados:</w:t>
      </w:r>
    </w:p>
    <w:p w14:paraId="505A0616" w14:textId="26207757" w:rsidR="001E6823" w:rsidRPr="00F5007A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4F18D5">
        <w:rPr>
          <w:rFonts w:ascii="Berlin Sans FB" w:hAnsi="Berlin Sans FB" w:cs="Arial"/>
          <w:sz w:val="24"/>
          <w:szCs w:val="24"/>
          <w:lang w:val="es-MX"/>
        </w:rPr>
        <w:t>5</w:t>
      </w:r>
      <w:r w:rsidR="00874840" w:rsidRPr="00F5007A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4F18D5">
        <w:rPr>
          <w:rFonts w:ascii="Berlin Sans FB" w:hAnsi="Berlin Sans FB" w:cs="Arial"/>
          <w:sz w:val="24"/>
          <w:szCs w:val="24"/>
          <w:lang w:val="es-MX"/>
        </w:rPr>
        <w:t>6</w:t>
      </w:r>
    </w:p>
    <w:p w14:paraId="53878C0A" w14:textId="77777777" w:rsidR="001E6823" w:rsidRPr="00F5007A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14:paraId="3FEF9808" w14:textId="77777777" w:rsidR="001E6823" w:rsidRPr="00F5007A" w:rsidRDefault="001E6823" w:rsidP="007220D7">
      <w:pPr>
        <w:ind w:left="720"/>
        <w:jc w:val="both"/>
        <w:rPr>
          <w:rFonts w:ascii="Berlin Sans FB" w:hAnsi="Berlin Sans FB" w:cs="Arial"/>
          <w:color w:val="000000" w:themeColor="text1"/>
          <w:lang w:val="es-PE"/>
        </w:rPr>
      </w:pPr>
    </w:p>
    <w:p w14:paraId="6F603211" w14:textId="77777777" w:rsidR="0004002D" w:rsidRPr="00F5007A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F5007A" w14:paraId="7C67B23C" w14:textId="77777777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14:paraId="398D415C" w14:textId="77777777" w:rsidR="008F4D73" w:rsidRPr="00F5007A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14:paraId="2DA40AC7" w14:textId="56D8BB3B" w:rsidR="008F4D73" w:rsidRPr="00F5007A" w:rsidRDefault="004F18D5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6</w:t>
            </w:r>
          </w:p>
        </w:tc>
      </w:tr>
    </w:tbl>
    <w:p w14:paraId="68A8EBD2" w14:textId="77777777" w:rsidR="00E225ED" w:rsidRDefault="00E225ED" w:rsidP="00E225ED">
      <w:pPr>
        <w:pStyle w:val="Ttulo2"/>
        <w:numPr>
          <w:ilvl w:val="0"/>
          <w:numId w:val="0"/>
        </w:numPr>
        <w:rPr>
          <w:rFonts w:ascii="Berlin Sans FB" w:hAnsi="Berlin Sans FB"/>
          <w:sz w:val="24"/>
          <w:lang w:val="es-PE"/>
        </w:rPr>
      </w:pPr>
      <w:bookmarkStart w:id="4" w:name="_Toc389476704"/>
      <w:r w:rsidRPr="00F5007A">
        <w:rPr>
          <w:rFonts w:ascii="Berlin Sans FB" w:hAnsi="Berlin Sans FB"/>
          <w:sz w:val="24"/>
          <w:lang w:val="es-PE"/>
        </w:rPr>
        <w:t>Tabla de Casos de Prueba (Escenarios)</w:t>
      </w:r>
      <w:bookmarkEnd w:id="4"/>
    </w:p>
    <w:p w14:paraId="38F722B5" w14:textId="77777777" w:rsidR="00E225ED" w:rsidRDefault="00E225ED" w:rsidP="00E225ED">
      <w:pPr>
        <w:rPr>
          <w:lang w:val="es-PE"/>
        </w:rPr>
      </w:pPr>
    </w:p>
    <w:tbl>
      <w:tblPr>
        <w:tblStyle w:val="Tablaconcuadrcula"/>
        <w:tblW w:w="8930" w:type="dxa"/>
        <w:tblInd w:w="392" w:type="dxa"/>
        <w:tblLook w:val="01E0" w:firstRow="1" w:lastRow="1" w:firstColumn="1" w:lastColumn="1" w:noHBand="0" w:noVBand="0"/>
      </w:tblPr>
      <w:tblGrid>
        <w:gridCol w:w="1559"/>
        <w:gridCol w:w="3969"/>
        <w:gridCol w:w="3402"/>
      </w:tblGrid>
      <w:tr w:rsidR="00E225ED" w:rsidRPr="00F5007A" w14:paraId="64EA23CA" w14:textId="77777777" w:rsidTr="000F1189">
        <w:trPr>
          <w:trHeight w:val="249"/>
        </w:trPr>
        <w:tc>
          <w:tcPr>
            <w:tcW w:w="1559" w:type="dxa"/>
            <w:shd w:val="clear" w:color="auto" w:fill="E6E6E6"/>
          </w:tcPr>
          <w:p w14:paraId="6ADD02FF" w14:textId="77777777" w:rsidR="00E225ED" w:rsidRPr="00F5007A" w:rsidRDefault="00E225ED" w:rsidP="000F1189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 prueba No.</w:t>
            </w:r>
          </w:p>
        </w:tc>
        <w:tc>
          <w:tcPr>
            <w:tcW w:w="3969" w:type="dxa"/>
            <w:shd w:val="clear" w:color="auto" w:fill="E6E6E6"/>
          </w:tcPr>
          <w:p w14:paraId="3C875BFD" w14:textId="77777777" w:rsidR="00E225ED" w:rsidRPr="00F5007A" w:rsidRDefault="00E225ED" w:rsidP="000F1189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3402" w:type="dxa"/>
            <w:shd w:val="clear" w:color="auto" w:fill="E6E6E6"/>
          </w:tcPr>
          <w:p w14:paraId="215ECCA2" w14:textId="77777777" w:rsidR="00E225ED" w:rsidRPr="00F5007A" w:rsidRDefault="00E225ED" w:rsidP="000F1189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E225ED" w:rsidRPr="00F5007A" w14:paraId="6DF7F957" w14:textId="77777777" w:rsidTr="00583DEB">
        <w:trPr>
          <w:trHeight w:val="321"/>
        </w:trPr>
        <w:tc>
          <w:tcPr>
            <w:tcW w:w="1559" w:type="dxa"/>
          </w:tcPr>
          <w:p w14:paraId="7FA87BD1" w14:textId="77777777" w:rsidR="00E225ED" w:rsidRPr="00F5007A" w:rsidRDefault="00E225ED" w:rsidP="000F1189">
            <w:pPr>
              <w:jc w:val="center"/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3969" w:type="dxa"/>
            <w:vAlign w:val="center"/>
          </w:tcPr>
          <w:p w14:paraId="799255CC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sz w:val="28"/>
                <w:szCs w:val="24"/>
                <w:lang w:val="es-PE"/>
              </w:rPr>
            </w:pPr>
            <w:r w:rsidRPr="00583DEB">
              <w:rPr>
                <w:rFonts w:ascii="Berlin Sans FB" w:hAnsi="Berlin Sans FB" w:cs="Arial"/>
                <w:sz w:val="28"/>
                <w:szCs w:val="24"/>
                <w:lang w:val="es-PE"/>
              </w:rPr>
              <w:t>Flujo Base</w:t>
            </w:r>
          </w:p>
          <w:p w14:paraId="47CECBE0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color w:val="0000FF"/>
                <w:sz w:val="28"/>
                <w:szCs w:val="24"/>
                <w:lang w:val="es-PE"/>
              </w:rPr>
            </w:pPr>
          </w:p>
        </w:tc>
        <w:tc>
          <w:tcPr>
            <w:tcW w:w="3402" w:type="dxa"/>
          </w:tcPr>
          <w:p w14:paraId="2DCEACC4" w14:textId="77777777" w:rsidR="00E225ED" w:rsidRPr="00F5007A" w:rsidRDefault="00E225ED" w:rsidP="000F1189">
            <w:pPr>
              <w:jc w:val="both"/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1-2-3-4-5-6-7-8-9-1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0-11-12-Fin</w:t>
            </w:r>
          </w:p>
        </w:tc>
      </w:tr>
      <w:tr w:rsidR="00E225ED" w:rsidRPr="00F5007A" w14:paraId="34DA84F2" w14:textId="77777777" w:rsidTr="00583DEB">
        <w:trPr>
          <w:trHeight w:val="249"/>
        </w:trPr>
        <w:tc>
          <w:tcPr>
            <w:tcW w:w="1559" w:type="dxa"/>
          </w:tcPr>
          <w:p w14:paraId="33257CF8" w14:textId="77777777" w:rsidR="00E225ED" w:rsidRPr="00F5007A" w:rsidRDefault="00E225ED" w:rsidP="000F1189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3969" w:type="dxa"/>
            <w:vAlign w:val="center"/>
          </w:tcPr>
          <w:p w14:paraId="1195FBA7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color w:val="0000FF"/>
                <w:sz w:val="28"/>
                <w:szCs w:val="24"/>
                <w:lang w:val="es-PE"/>
              </w:rPr>
            </w:pP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Paciente</w:t>
            </w:r>
            <w:proofErr w:type="spellEnd"/>
            <w:r w:rsidRPr="00583DEB">
              <w:rPr>
                <w:rFonts w:ascii="Berlin Sans FB" w:hAnsi="Berlin Sans FB" w:cs="Arial"/>
                <w:bCs/>
                <w:sz w:val="28"/>
              </w:rPr>
              <w:t xml:space="preserve"> No </w:t>
            </w: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encontrado</w:t>
            </w:r>
            <w:proofErr w:type="spellEnd"/>
          </w:p>
        </w:tc>
        <w:tc>
          <w:tcPr>
            <w:tcW w:w="3402" w:type="dxa"/>
          </w:tcPr>
          <w:p w14:paraId="4FA0776A" w14:textId="77777777" w:rsidR="00E225ED" w:rsidRPr="00F5007A" w:rsidRDefault="00E225ED" w:rsidP="000F1189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</w:t>
            </w:r>
            <w:r w:rsidRPr="006F37B9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4-3-4-5</w:t>
            </w:r>
            <w:r w:rsidRPr="0089131D">
              <w:rPr>
                <w:rFonts w:ascii="Berlin Sans FB" w:hAnsi="Berlin Sans FB" w:cs="Arial"/>
                <w:sz w:val="24"/>
                <w:szCs w:val="24"/>
                <w:lang w:val="es-PE"/>
              </w:rPr>
              <w:t>-6-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7-8-9-10-11-12-13-14-15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E225ED" w:rsidRPr="00F5007A" w14:paraId="6D362D3D" w14:textId="77777777" w:rsidTr="00583DEB">
        <w:trPr>
          <w:trHeight w:val="249"/>
        </w:trPr>
        <w:tc>
          <w:tcPr>
            <w:tcW w:w="1559" w:type="dxa"/>
          </w:tcPr>
          <w:p w14:paraId="7F584725" w14:textId="77777777" w:rsidR="00E225ED" w:rsidRPr="00F5007A" w:rsidRDefault="00E225ED" w:rsidP="000F1189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3969" w:type="dxa"/>
            <w:vAlign w:val="center"/>
          </w:tcPr>
          <w:p w14:paraId="7CA9FE2A" w14:textId="0FA6D405" w:rsidR="00E225ED" w:rsidRPr="00583DEB" w:rsidRDefault="00C03AA4" w:rsidP="0052595A">
            <w:pPr>
              <w:jc w:val="center"/>
              <w:rPr>
                <w:rFonts w:ascii="Berlin Sans FB" w:hAnsi="Berlin Sans FB" w:cs="Arial"/>
                <w:sz w:val="28"/>
                <w:szCs w:val="24"/>
                <w:lang w:val="es-MX"/>
              </w:rPr>
            </w:pPr>
            <w:r w:rsidRPr="00C03AA4">
              <w:rPr>
                <w:rFonts w:ascii="Berlin Sans FB" w:hAnsi="Berlin Sans FB" w:cs="Arial"/>
                <w:bCs/>
                <w:sz w:val="28"/>
                <w:lang w:val="es-MX"/>
              </w:rPr>
              <w:t xml:space="preserve">Fecha </w:t>
            </w:r>
            <w:r w:rsidR="00E225ED" w:rsidRPr="00C03AA4">
              <w:rPr>
                <w:rFonts w:ascii="Berlin Sans FB" w:hAnsi="Berlin Sans FB" w:cs="Arial"/>
                <w:bCs/>
                <w:sz w:val="28"/>
                <w:lang w:val="es-MX"/>
              </w:rPr>
              <w:t>no ingresada</w:t>
            </w:r>
          </w:p>
        </w:tc>
        <w:tc>
          <w:tcPr>
            <w:tcW w:w="3402" w:type="dxa"/>
          </w:tcPr>
          <w:p w14:paraId="3E8E40D8" w14:textId="51843BAB" w:rsidR="00E225ED" w:rsidRPr="00F5007A" w:rsidRDefault="00E225ED" w:rsidP="0052595A">
            <w:pPr>
              <w:jc w:val="both"/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</w:t>
            </w:r>
            <w:r w:rsidR="0052595A">
              <w:rPr>
                <w:rFonts w:ascii="Berlin Sans FB" w:hAnsi="Berlin Sans FB" w:cs="Arial"/>
                <w:sz w:val="24"/>
                <w:szCs w:val="24"/>
                <w:lang w:val="es-PE"/>
              </w:rPr>
              <w:t>7-</w:t>
            </w:r>
            <w:r w:rsidR="0052595A" w:rsidRPr="0052595A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8-6-7-8</w:t>
            </w:r>
            <w:r w:rsidR="0052595A">
              <w:rPr>
                <w:rFonts w:ascii="Berlin Sans FB" w:hAnsi="Berlin Sans FB" w:cs="Arial"/>
                <w:sz w:val="24"/>
                <w:szCs w:val="24"/>
                <w:lang w:val="es-PE"/>
              </w:rPr>
              <w:t>-9-10-</w:t>
            </w:r>
            <w:r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11-12-Fin</w:t>
            </w:r>
          </w:p>
        </w:tc>
      </w:tr>
      <w:tr w:rsidR="0052595A" w:rsidRPr="00F5007A" w14:paraId="2F9286B5" w14:textId="77777777" w:rsidTr="00583DEB">
        <w:trPr>
          <w:trHeight w:val="249"/>
        </w:trPr>
        <w:tc>
          <w:tcPr>
            <w:tcW w:w="1559" w:type="dxa"/>
          </w:tcPr>
          <w:p w14:paraId="68630D02" w14:textId="07D91201" w:rsidR="0052595A" w:rsidRPr="00F5007A" w:rsidRDefault="0052595A" w:rsidP="000F1189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3969" w:type="dxa"/>
            <w:vAlign w:val="center"/>
          </w:tcPr>
          <w:p w14:paraId="3AF6FAFD" w14:textId="0220A272" w:rsidR="0052595A" w:rsidRPr="00C03AA4" w:rsidRDefault="0052595A" w:rsidP="00583DEB">
            <w:pPr>
              <w:jc w:val="center"/>
              <w:rPr>
                <w:rFonts w:ascii="Berlin Sans FB" w:hAnsi="Berlin Sans FB" w:cs="Arial"/>
                <w:bCs/>
                <w:sz w:val="28"/>
                <w:lang w:val="es-MX"/>
              </w:rPr>
            </w:pPr>
            <w:r w:rsidRPr="00C03AA4">
              <w:rPr>
                <w:rFonts w:ascii="Berlin Sans FB" w:hAnsi="Berlin Sans FB" w:cs="Arial"/>
                <w:bCs/>
                <w:sz w:val="28"/>
                <w:lang w:val="es-MX"/>
              </w:rPr>
              <w:t>Hora</w:t>
            </w:r>
            <w:r w:rsidRPr="00C03AA4">
              <w:rPr>
                <w:rFonts w:ascii="Berlin Sans FB" w:hAnsi="Berlin Sans FB" w:cs="Arial"/>
                <w:bCs/>
                <w:sz w:val="28"/>
                <w:lang w:val="es-MX"/>
              </w:rPr>
              <w:t xml:space="preserve"> </w:t>
            </w:r>
            <w:r w:rsidRPr="00C03AA4">
              <w:rPr>
                <w:rFonts w:ascii="Berlin Sans FB" w:hAnsi="Berlin Sans FB" w:cs="Arial"/>
                <w:bCs/>
                <w:sz w:val="28"/>
                <w:lang w:val="es-MX"/>
              </w:rPr>
              <w:t>no ingresada</w:t>
            </w:r>
          </w:p>
        </w:tc>
        <w:tc>
          <w:tcPr>
            <w:tcW w:w="3402" w:type="dxa"/>
          </w:tcPr>
          <w:p w14:paraId="3007A004" w14:textId="398CC082" w:rsidR="0052595A" w:rsidRDefault="0052595A" w:rsidP="000F1189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7-</w:t>
            </w:r>
            <w:r w:rsidRPr="0052595A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8-6-7-8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-9-10-</w:t>
            </w:r>
            <w:r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11-12-Fin</w:t>
            </w:r>
          </w:p>
        </w:tc>
      </w:tr>
      <w:tr w:rsidR="00E225ED" w:rsidRPr="003D0459" w14:paraId="0486BD1B" w14:textId="77777777" w:rsidTr="00583DEB">
        <w:trPr>
          <w:trHeight w:val="249"/>
        </w:trPr>
        <w:tc>
          <w:tcPr>
            <w:tcW w:w="1559" w:type="dxa"/>
          </w:tcPr>
          <w:p w14:paraId="5E7A4577" w14:textId="62A0EC7A" w:rsidR="00E225ED" w:rsidRPr="00F5007A" w:rsidRDefault="0052595A" w:rsidP="000F1189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CP5</w:t>
            </w:r>
          </w:p>
        </w:tc>
        <w:tc>
          <w:tcPr>
            <w:tcW w:w="3969" w:type="dxa"/>
            <w:vAlign w:val="center"/>
          </w:tcPr>
          <w:p w14:paraId="1883DB78" w14:textId="77777777" w:rsidR="00E225ED" w:rsidRPr="00583DEB" w:rsidRDefault="00E225ED" w:rsidP="00583DEB">
            <w:pPr>
              <w:autoSpaceDE w:val="0"/>
              <w:autoSpaceDN w:val="0"/>
              <w:adjustRightInd w:val="0"/>
              <w:spacing w:line="360" w:lineRule="auto"/>
              <w:ind w:firstLine="360"/>
              <w:jc w:val="center"/>
              <w:rPr>
                <w:rFonts w:ascii="Berlin Sans FB" w:hAnsi="Berlin Sans FB" w:cs="Arial"/>
                <w:bCs/>
                <w:sz w:val="28"/>
                <w:lang w:val="es-PE"/>
              </w:rPr>
            </w:pPr>
            <w:r w:rsidRPr="00583DEB">
              <w:rPr>
                <w:rFonts w:ascii="Berlin Sans FB" w:hAnsi="Berlin Sans FB" w:cs="Arial"/>
                <w:bCs/>
                <w:sz w:val="28"/>
                <w:lang w:val="es-PE"/>
              </w:rPr>
              <w:t>Código del historial clínico no generado</w:t>
            </w:r>
          </w:p>
        </w:tc>
        <w:tc>
          <w:tcPr>
            <w:tcW w:w="3402" w:type="dxa"/>
          </w:tcPr>
          <w:p w14:paraId="290D3635" w14:textId="77777777" w:rsidR="00E225ED" w:rsidRPr="005B69BF" w:rsidRDefault="00E225ED" w:rsidP="000F1189">
            <w:pPr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</w:t>
            </w:r>
            <w:r w:rsidRPr="005B69BF">
              <w:rPr>
                <w:rFonts w:ascii="Berlin Sans FB" w:hAnsi="Berlin Sans FB" w:cs="Arial"/>
                <w:sz w:val="24"/>
                <w:szCs w:val="24"/>
                <w:lang w:val="es-PE"/>
              </w:rPr>
              <w:t>-8</w:t>
            </w:r>
            <w:r w:rsidRPr="005B69BF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-9-8-9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-10-11-12-Fin</w:t>
            </w:r>
          </w:p>
        </w:tc>
      </w:tr>
      <w:tr w:rsidR="00C03AA4" w:rsidRPr="00C03AA4" w14:paraId="1106DB0C" w14:textId="77777777" w:rsidTr="00583DEB">
        <w:trPr>
          <w:trHeight w:val="249"/>
        </w:trPr>
        <w:tc>
          <w:tcPr>
            <w:tcW w:w="1559" w:type="dxa"/>
          </w:tcPr>
          <w:p w14:paraId="36540C6B" w14:textId="7222A0E3" w:rsidR="00C03AA4" w:rsidRDefault="0052595A" w:rsidP="000F1189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CP6</w:t>
            </w:r>
          </w:p>
        </w:tc>
        <w:tc>
          <w:tcPr>
            <w:tcW w:w="3969" w:type="dxa"/>
            <w:vAlign w:val="center"/>
          </w:tcPr>
          <w:p w14:paraId="516D2948" w14:textId="6CBEDD56" w:rsidR="00C03AA4" w:rsidRPr="00583DEB" w:rsidRDefault="00C03AA4" w:rsidP="00583DEB">
            <w:pPr>
              <w:autoSpaceDE w:val="0"/>
              <w:autoSpaceDN w:val="0"/>
              <w:adjustRightInd w:val="0"/>
              <w:spacing w:line="360" w:lineRule="auto"/>
              <w:ind w:firstLine="360"/>
              <w:jc w:val="center"/>
              <w:rPr>
                <w:rFonts w:ascii="Berlin Sans FB" w:hAnsi="Berlin Sans FB" w:cs="Arial"/>
                <w:bCs/>
                <w:sz w:val="28"/>
                <w:lang w:val="es-PE"/>
              </w:rPr>
            </w:pPr>
            <w:r>
              <w:rPr>
                <w:rFonts w:ascii="Berlin Sans FB" w:hAnsi="Berlin Sans FB" w:cs="Arial"/>
                <w:bCs/>
                <w:sz w:val="28"/>
                <w:lang w:val="es-PE"/>
              </w:rPr>
              <w:t>Paciente ya cuenta con Historial Clínico</w:t>
            </w:r>
          </w:p>
        </w:tc>
        <w:tc>
          <w:tcPr>
            <w:tcW w:w="3402" w:type="dxa"/>
          </w:tcPr>
          <w:p w14:paraId="63D582C6" w14:textId="3260BDEE" w:rsidR="00C03AA4" w:rsidRDefault="0052595A" w:rsidP="000F1189">
            <w:pPr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</w:t>
            </w:r>
            <w:r w:rsidRPr="005B69BF">
              <w:rPr>
                <w:rFonts w:ascii="Berlin Sans FB" w:hAnsi="Berlin Sans FB" w:cs="Arial"/>
                <w:sz w:val="24"/>
                <w:szCs w:val="24"/>
                <w:lang w:val="es-PE"/>
              </w:rPr>
              <w:t>-8</w:t>
            </w:r>
            <w:r w:rsidRPr="005B69BF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-9-8-9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-10-11-12-Fin</w:t>
            </w:r>
          </w:p>
        </w:tc>
      </w:tr>
    </w:tbl>
    <w:p w14:paraId="1E66C2BA" w14:textId="77777777" w:rsidR="00E225ED" w:rsidRPr="00F479DF" w:rsidRDefault="00E225ED" w:rsidP="00E225ED">
      <w:pPr>
        <w:rPr>
          <w:lang w:val="es-PE"/>
        </w:rPr>
      </w:pPr>
    </w:p>
    <w:p w14:paraId="64231D1B" w14:textId="77777777" w:rsidR="00E225ED" w:rsidRPr="00F5007A" w:rsidRDefault="00E225ED" w:rsidP="00E225ED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p w14:paraId="19A1444C" w14:textId="77777777" w:rsidR="00E225ED" w:rsidRDefault="00E225ED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2CC80B9C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45A7F638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2FB49A30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51A7DD6B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1704C8E3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1B7A54D3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66011AC0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  <w:sectPr w:rsidR="006C4212" w:rsidSect="00F40C1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14:paraId="2D10BF2A" w14:textId="77777777" w:rsidR="000602E7" w:rsidRPr="00F5007A" w:rsidRDefault="000602E7" w:rsidP="00817720">
      <w:pPr>
        <w:jc w:val="both"/>
        <w:rPr>
          <w:rFonts w:ascii="Berlin Sans FB" w:hAnsi="Berlin Sans FB" w:cs="Arial"/>
          <w:lang w:val="es-PE"/>
        </w:rPr>
      </w:pPr>
    </w:p>
    <w:p w14:paraId="79D2319B" w14:textId="77777777" w:rsidR="000602E7" w:rsidRPr="00F5007A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</w:pPr>
      <w:r w:rsidRPr="00F5007A">
        <w:rPr>
          <w:rFonts w:ascii="Berlin Sans FB" w:hAnsi="Berlin Sans FB" w:cs="Arial"/>
          <w:b/>
          <w:sz w:val="22"/>
          <w:szCs w:val="24"/>
          <w:lang w:val="es-ES_tradnl" w:eastAsia="es-ES_tradnl"/>
        </w:rPr>
        <w:t>1.3.1. Identificación de Condiciones de Entrada</w:t>
      </w:r>
    </w:p>
    <w:p w14:paraId="026751B2" w14:textId="77777777" w:rsidR="00886A12" w:rsidRPr="00F5007A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12190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78"/>
        <w:gridCol w:w="992"/>
        <w:gridCol w:w="2127"/>
        <w:gridCol w:w="3260"/>
        <w:gridCol w:w="1134"/>
        <w:gridCol w:w="2409"/>
      </w:tblGrid>
      <w:tr w:rsidR="006C4212" w:rsidRPr="00F5007A" w14:paraId="724E9D76" w14:textId="77777777" w:rsidTr="14963A56">
        <w:trPr>
          <w:trHeight w:val="244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435CEFA" w14:textId="77777777" w:rsidR="006C4212" w:rsidRPr="00F5007A" w:rsidRDefault="006C4212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4047B74" w14:textId="77777777" w:rsidR="006C4212" w:rsidRPr="00F5007A" w:rsidRDefault="006C4212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Escenario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03DA413" w14:textId="77777777" w:rsidR="006C4212" w:rsidRPr="00F5007A" w:rsidRDefault="006C4212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0EF7A44" w14:textId="77777777" w:rsidR="006C4212" w:rsidRPr="00F5007A" w:rsidRDefault="006C421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8153EA" w:rsidRPr="00F5007A" w14:paraId="25BA62B8" w14:textId="77777777" w:rsidTr="000F1189">
        <w:trPr>
          <w:trHeight w:val="531"/>
        </w:trPr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0386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2578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0B98EAC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09750E2" w14:textId="0E76E5B4" w:rsidR="008153EA" w:rsidRDefault="008153EA" w:rsidP="008153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Fecha de Creación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5068441" w14:textId="15C41B8A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Hora de Creación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F29C54F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Código de Historial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025105A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Menaje</w:t>
            </w:r>
          </w:p>
        </w:tc>
      </w:tr>
      <w:tr w:rsidR="008153EA" w:rsidRPr="003D0459" w14:paraId="0FE9EC80" w14:textId="77777777" w:rsidTr="000F1189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27A524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CP1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0AFBE1" w14:textId="77777777" w:rsidR="008153EA" w:rsidRPr="00E948A7" w:rsidRDefault="008153EA" w:rsidP="003D3045">
            <w:pPr>
              <w:jc w:val="center"/>
              <w:rPr>
                <w:rFonts w:ascii="Berlin Sans FB" w:hAnsi="Berlin Sans FB" w:cs="Arial"/>
                <w:b/>
                <w:lang w:val="es-PE"/>
              </w:rPr>
            </w:pPr>
            <w:r w:rsidRPr="00E948A7">
              <w:rPr>
                <w:rFonts w:ascii="Berlin Sans FB" w:hAnsi="Berlin Sans FB" w:cs="Arial"/>
                <w:b/>
                <w:lang w:val="es-PE"/>
              </w:rPr>
              <w:t>Flujo Base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479C6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1369D" w14:textId="7777777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CA69" w14:textId="7777777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  <w:p w14:paraId="1B06C044" w14:textId="0256E2F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B68B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EAC2" w14:textId="77777777" w:rsidR="008153EA" w:rsidRPr="0089131D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ES" w:eastAsia="es-ES"/>
              </w:rPr>
              <w:t>"</w:t>
            </w:r>
            <w:r>
              <w:rPr>
                <w:rFonts w:ascii="Berlin Sans FB" w:hAnsi="Berlin Sans FB" w:cs="Arial"/>
                <w:lang w:val="es-MX"/>
              </w:rPr>
              <w:t>Historial clínico generado</w:t>
            </w:r>
            <w:r w:rsidRPr="0089131D">
              <w:rPr>
                <w:rFonts w:ascii="Berlin Sans FB" w:hAnsi="Berlin Sans FB" w:cs="Arial"/>
                <w:lang w:val="es-MX"/>
              </w:rPr>
              <w:t xml:space="preserve"> correctamente</w:t>
            </w:r>
            <w:r w:rsidRPr="0089131D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8153EA" w:rsidRPr="00F5007A" w14:paraId="617D9F8C" w14:textId="77777777" w:rsidTr="008153EA">
        <w:trPr>
          <w:trHeight w:val="437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7A9132C3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CP2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4262297" w14:textId="77777777" w:rsidR="008153EA" w:rsidRPr="0089131D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highlight w:val="yellow"/>
                <w:lang w:val="es-ES" w:eastAsia="es-ES"/>
              </w:rPr>
            </w:pPr>
            <w:proofErr w:type="spellStart"/>
            <w:r w:rsidRPr="00813D37">
              <w:rPr>
                <w:rFonts w:ascii="Berlin Sans FB" w:hAnsi="Berlin Sans FB" w:cs="Arial"/>
                <w:b/>
                <w:bCs/>
              </w:rPr>
              <w:t>Paciente</w:t>
            </w:r>
            <w:proofErr w:type="spellEnd"/>
            <w:r w:rsidRPr="00813D37">
              <w:rPr>
                <w:rFonts w:ascii="Berlin Sans FB" w:hAnsi="Berlin Sans FB" w:cs="Arial"/>
                <w:b/>
                <w:bCs/>
              </w:rPr>
              <w:t xml:space="preserve"> No </w:t>
            </w:r>
            <w:proofErr w:type="spellStart"/>
            <w:r w:rsidRPr="00813D37">
              <w:rPr>
                <w:rFonts w:ascii="Berlin Sans FB" w:hAnsi="Berlin Sans FB" w:cs="Arial"/>
                <w:b/>
                <w:bCs/>
              </w:rPr>
              <w:t>encontrado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5127D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NV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CC8F" w14:textId="7777777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8B83" w14:textId="77777777" w:rsidR="008153EA" w:rsidRDefault="008153EA" w:rsidP="008153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  <w:p w14:paraId="4A44767D" w14:textId="5A4DD686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6003" w14:textId="77777777" w:rsidR="008153EA" w:rsidRPr="00F5007A" w:rsidRDefault="008153EA" w:rsidP="003D3045">
            <w:pPr>
              <w:widowControl/>
              <w:spacing w:line="240" w:lineRule="auto"/>
              <w:ind w:right="174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9221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”Paciente no encontrado”</w:t>
            </w:r>
          </w:p>
        </w:tc>
      </w:tr>
      <w:tr w:rsidR="008153EA" w:rsidRPr="00A84A28" w14:paraId="63D30462" w14:textId="77777777" w:rsidTr="000F1189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417A466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CP3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51EDEB0" w14:textId="46BADF33" w:rsidR="008153EA" w:rsidRPr="0089131D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MX"/>
              </w:rPr>
              <w:t>Fecha</w:t>
            </w:r>
            <w:r w:rsidRPr="00A84A28">
              <w:rPr>
                <w:rFonts w:ascii="Berlin Sans FB" w:hAnsi="Berlin Sans FB" w:cs="Arial"/>
                <w:b/>
                <w:bCs/>
                <w:lang w:val="es-MX"/>
              </w:rPr>
              <w:t xml:space="preserve"> no Ingresada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A533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1BE4E" w14:textId="240038E8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eastAsia="Berlin Sans FB,Arial" w:hAnsi="Berlin Sans FB" w:cs="Berlin Sans FB,Arial"/>
                <w:lang w:val="es-ES" w:eastAsia="es-ES"/>
              </w:rPr>
              <w:t>NV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562F" w14:textId="77777777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A84A28">
              <w:rPr>
                <w:rFonts w:ascii="Berlin Sans FB" w:eastAsia="Berlin Sans FB,Arial" w:hAnsi="Berlin Sans FB" w:cs="Berlin Sans FB,Arial"/>
                <w:lang w:val="es-ES" w:eastAsia="es-ES"/>
              </w:rPr>
              <w:t>V</w:t>
            </w:r>
          </w:p>
          <w:p w14:paraId="07CE84D4" w14:textId="3D6F7067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15EE" w14:textId="40088F72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181C" w14:textId="1C7383F6" w:rsidR="008153EA" w:rsidRPr="00F5007A" w:rsidRDefault="008153EA" w:rsidP="005C280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>Debe ingresar la fecha</w:t>
            </w:r>
            <w:r w:rsidR="005C2801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8153EA" w:rsidRPr="00A84A28" w14:paraId="0B3B3EB8" w14:textId="77777777" w:rsidTr="000F1189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350F314" w14:textId="5A805D22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CP4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38A317E" w14:textId="0A117349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MX"/>
              </w:rPr>
            </w:pPr>
            <w:r>
              <w:rPr>
                <w:rFonts w:ascii="Berlin Sans FB" w:hAnsi="Berlin Sans FB" w:cs="Arial"/>
                <w:b/>
                <w:bCs/>
                <w:lang w:val="es-MX"/>
              </w:rPr>
              <w:t>Hora no ingresada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95F7A" w14:textId="0981C23D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0A7B6" w14:textId="69D05134" w:rsidR="008153EA" w:rsidRDefault="005C2801" w:rsidP="003D3045">
            <w:pPr>
              <w:widowControl/>
              <w:spacing w:line="240" w:lineRule="auto"/>
              <w:jc w:val="center"/>
              <w:rPr>
                <w:rFonts w:ascii="Berlin Sans FB" w:eastAsia="Berlin Sans FB,Arial" w:hAnsi="Berlin Sans FB" w:cs="Berlin Sans FB,Arial"/>
                <w:lang w:val="es-ES" w:eastAsia="es-ES"/>
              </w:rPr>
            </w:pPr>
            <w:r>
              <w:rPr>
                <w:rFonts w:ascii="Berlin Sans FB" w:eastAsia="Berlin Sans FB,Arial" w:hAnsi="Berlin Sans FB" w:cs="Berlin Sans FB,Arial"/>
                <w:lang w:val="es-ES" w:eastAsia="es-ES"/>
              </w:rPr>
              <w:t>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A32B" w14:textId="77C8394A" w:rsidR="008153EA" w:rsidRPr="00A84A28" w:rsidRDefault="005C2801" w:rsidP="003D3045">
            <w:pPr>
              <w:widowControl/>
              <w:spacing w:line="240" w:lineRule="auto"/>
              <w:jc w:val="center"/>
              <w:rPr>
                <w:rFonts w:ascii="Berlin Sans FB" w:eastAsia="Berlin Sans FB,Arial" w:hAnsi="Berlin Sans FB" w:cs="Berlin Sans FB,Arial"/>
                <w:lang w:val="es-ES" w:eastAsia="es-ES"/>
              </w:rPr>
            </w:pPr>
            <w:r>
              <w:rPr>
                <w:rFonts w:ascii="Berlin Sans FB" w:eastAsia="Berlin Sans FB,Arial" w:hAnsi="Berlin Sans FB" w:cs="Berlin Sans FB,Arial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8F59" w14:textId="574AC052" w:rsidR="008153EA" w:rsidRDefault="005C2801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6244C" w14:textId="297BD70E" w:rsidR="008153EA" w:rsidRPr="00F5007A" w:rsidRDefault="005C2801" w:rsidP="00A84A2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“Debe ingresar la hora”</w:t>
            </w:r>
          </w:p>
        </w:tc>
      </w:tr>
      <w:tr w:rsidR="008153EA" w:rsidRPr="00263E82" w14:paraId="46DFB888" w14:textId="77777777" w:rsidTr="00E948A7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0B906853" w14:textId="4592FE80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CP5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65D9759C" w14:textId="77777777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lang w:val="es-ES" w:eastAsia="es-ES"/>
              </w:rPr>
            </w:pPr>
            <w:r w:rsidRPr="00A84A28">
              <w:rPr>
                <w:rFonts w:ascii="Berlin Sans FB" w:hAnsi="Berlin Sans FB" w:cs="Arial"/>
                <w:b/>
                <w:bCs/>
                <w:lang w:val="es-PE"/>
              </w:rPr>
              <w:t>Código del historial clínico no generado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C348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4FBB" w14:textId="7777777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14B7" w14:textId="7777777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  <w:p w14:paraId="741369F3" w14:textId="77380578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6E3CF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8C3B8" w14:textId="77777777" w:rsidR="008153EA" w:rsidRPr="00F5007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 xml:space="preserve">Código de </w:t>
            </w:r>
            <w:r>
              <w:rPr>
                <w:rFonts w:ascii="Berlin Sans FB" w:hAnsi="Berlin Sans FB" w:cs="Arial"/>
                <w:bCs/>
                <w:lang w:val="es-MX"/>
              </w:rPr>
              <w:t>Historial clínico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 xml:space="preserve">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  <w:tr w:rsidR="008153EA" w:rsidRPr="00263E82" w14:paraId="07E7F319" w14:textId="77777777" w:rsidTr="00E948A7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0BB2C67D" w14:textId="6057A034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CP6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64756C9E" w14:textId="3FEB1423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MX"/>
              </w:rPr>
            </w:pPr>
            <w:r w:rsidRPr="00A84A28">
              <w:rPr>
                <w:rFonts w:ascii="Berlin Sans FB" w:hAnsi="Berlin Sans FB" w:cs="Arial"/>
                <w:b/>
                <w:bCs/>
                <w:lang w:val="es-MX"/>
              </w:rPr>
              <w:t>Paciente ya posee Historial Cl</w:t>
            </w:r>
            <w:r>
              <w:rPr>
                <w:rFonts w:ascii="Berlin Sans FB" w:hAnsi="Berlin Sans FB" w:cs="Arial"/>
                <w:b/>
                <w:bCs/>
                <w:lang w:val="es-MX"/>
              </w:rPr>
              <w:t>ínico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4E6FB" w14:textId="38706B51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MX" w:eastAsia="es-ES"/>
              </w:rPr>
            </w:pPr>
            <w:r>
              <w:rPr>
                <w:rFonts w:ascii="Berlin Sans FB" w:hAnsi="Berlin Sans FB" w:cs="Arial"/>
                <w:lang w:val="es-MX" w:eastAsia="es-ES"/>
              </w:rPr>
              <w:t>V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2E9D" w14:textId="0B947709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3BE2" w14:textId="77777777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  <w:p w14:paraId="73B62AD9" w14:textId="3B36B592" w:rsidR="008153EA" w:rsidRDefault="008153EA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B2E1" w14:textId="6E888DD5" w:rsidR="008153EA" w:rsidRPr="00A84A28" w:rsidRDefault="008153EA" w:rsidP="003D3045">
            <w:pPr>
              <w:widowControl/>
              <w:spacing w:line="240" w:lineRule="auto"/>
              <w:jc w:val="center"/>
              <w:rPr>
                <w:rFonts w:ascii="Berlin Sans FB" w:eastAsia="Berlin Sans FB,Arial" w:hAnsi="Berlin Sans FB" w:cs="Berlin Sans FB,Arial"/>
                <w:lang w:val="es-ES" w:eastAsia="es-ES"/>
              </w:rPr>
            </w:pPr>
            <w:r w:rsidRPr="00A84A28">
              <w:rPr>
                <w:rFonts w:ascii="Berlin Sans FB" w:eastAsia="Berlin Sans FB,Arial" w:hAnsi="Berlin Sans FB" w:cs="Berlin Sans FB,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38E1" w14:textId="376CA6C9" w:rsidR="008153EA" w:rsidRPr="00A84A28" w:rsidRDefault="008153EA" w:rsidP="00A84A2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MX"/>
              </w:rPr>
            </w:pPr>
            <w:r>
              <w:rPr>
                <w:rFonts w:ascii="Berlin Sans FB" w:hAnsi="Berlin Sans FB" w:cs="Courier New"/>
                <w:lang w:val="es-MX" w:eastAsia="es-PE"/>
              </w:rPr>
              <w:t>“</w:t>
            </w:r>
            <w:r w:rsidRPr="00A84A28">
              <w:rPr>
                <w:rFonts w:ascii="Berlin Sans FB" w:hAnsi="Berlin Sans FB" w:cs="Courier New"/>
                <w:lang w:val="es-MX" w:eastAsia="es-PE"/>
              </w:rPr>
              <w:t>El paciente ya posee un Historial Clínico</w:t>
            </w:r>
            <w:r>
              <w:rPr>
                <w:rFonts w:ascii="Berlin Sans FB" w:hAnsi="Berlin Sans FB" w:cs="Courier New"/>
                <w:lang w:val="es-MX" w:eastAsia="es-PE"/>
              </w:rPr>
              <w:t>”</w:t>
            </w:r>
          </w:p>
        </w:tc>
      </w:tr>
    </w:tbl>
    <w:p w14:paraId="171A5A5E" w14:textId="77777777" w:rsidR="000602E7" w:rsidRPr="00F5007A" w:rsidRDefault="000602E7" w:rsidP="000602E7">
      <w:pPr>
        <w:widowControl/>
        <w:spacing w:before="120" w:after="240" w:line="240" w:lineRule="auto"/>
        <w:jc w:val="center"/>
        <w:rPr>
          <w:rFonts w:ascii="Berlin Sans FB" w:hAnsi="Berlin Sans FB" w:cs="Arial"/>
          <w:b/>
          <w:bCs/>
          <w:lang w:val="es-ES_tradnl" w:eastAsia="es-ES"/>
        </w:rPr>
      </w:pPr>
      <w:r w:rsidRPr="00F5007A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14:paraId="1C54A0C1" w14:textId="77777777" w:rsidR="007747A2" w:rsidRPr="00F5007A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F5007A">
        <w:rPr>
          <w:rFonts w:ascii="Berlin Sans FB" w:hAnsi="Berlin Sans FB" w:cs="Arial"/>
          <w:lang w:val="es-PE"/>
        </w:rPr>
        <w:br w:type="page"/>
      </w:r>
    </w:p>
    <w:p w14:paraId="1CF3577B" w14:textId="77777777" w:rsidR="003A0E62" w:rsidRDefault="003A0E6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3A0E62" w:rsidSect="00817720">
          <w:pgSz w:w="16840" w:h="11907" w:orient="landscape" w:code="9"/>
          <w:pgMar w:top="1701" w:right="1418" w:bottom="1418" w:left="993" w:header="720" w:footer="720" w:gutter="0"/>
          <w:cols w:space="720"/>
        </w:sectPr>
      </w:pPr>
    </w:p>
    <w:tbl>
      <w:tblPr>
        <w:tblpPr w:leftFromText="141" w:rightFromText="141" w:vertAnchor="page" w:horzAnchor="margin" w:tblpY="2451"/>
        <w:tblW w:w="140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34"/>
        <w:gridCol w:w="1893"/>
        <w:gridCol w:w="3346"/>
        <w:gridCol w:w="1083"/>
        <w:gridCol w:w="3762"/>
        <w:gridCol w:w="1237"/>
      </w:tblGrid>
      <w:tr w:rsidR="001C4FF8" w:rsidRPr="00F5007A" w14:paraId="7E059B15" w14:textId="77777777" w:rsidTr="14963A56">
        <w:trPr>
          <w:trHeight w:val="227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ABD5CC2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lastRenderedPageBreak/>
              <w:t>Sec.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1E4028F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Condición de Entrada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1DB3A067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Tipo</w:t>
            </w:r>
          </w:p>
        </w:tc>
        <w:tc>
          <w:tcPr>
            <w:tcW w:w="4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06E71E17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60F4E88E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1C4FF8" w:rsidRPr="00F5007A" w14:paraId="605831B7" w14:textId="77777777" w:rsidTr="14963A56">
        <w:trPr>
          <w:trHeight w:val="227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D4D3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8770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7A3B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895BA44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Entrada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15B9CE0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Código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5641C4B2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Entrada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C2A14B9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Código</w:t>
            </w:r>
          </w:p>
        </w:tc>
      </w:tr>
      <w:tr w:rsidR="005837C2" w:rsidRPr="00F5007A" w14:paraId="47BE9F6A" w14:textId="77777777" w:rsidTr="14963A56">
        <w:trPr>
          <w:trHeight w:val="190"/>
        </w:trPr>
        <w:tc>
          <w:tcPr>
            <w:tcW w:w="7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B8CA" w14:textId="77777777" w:rsidR="005837C2" w:rsidRPr="00F5007A" w:rsidRDefault="005837C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0639" w14:textId="77777777" w:rsidR="005837C2" w:rsidRPr="008153E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sz w:val="22"/>
                <w:szCs w:val="22"/>
                <w:lang w:val="es-ES" w:eastAsia="es-ES"/>
              </w:rPr>
            </w:pPr>
            <w:r w:rsidRPr="008153EA">
              <w:rPr>
                <w:rFonts w:ascii="Berlin Sans FB" w:hAnsi="Berlin Sans FB" w:cs="Arial"/>
                <w:b/>
                <w:sz w:val="22"/>
                <w:szCs w:val="22"/>
                <w:lang w:val="es-ES" w:eastAsia="es-ES"/>
              </w:rPr>
              <w:t>DNI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F60F" w14:textId="77777777" w:rsidR="005837C2" w:rsidRPr="00F5007A" w:rsidRDefault="005837C2" w:rsidP="001C4FF8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numérico</w:t>
            </w:r>
          </w:p>
        </w:tc>
        <w:tc>
          <w:tcPr>
            <w:tcW w:w="33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98AE52" w14:textId="77777777" w:rsidR="005837C2" w:rsidRPr="00F5007A" w:rsidRDefault="005837C2" w:rsidP="001C4FF8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8 dígitos</w:t>
            </w:r>
          </w:p>
        </w:tc>
        <w:tc>
          <w:tcPr>
            <w:tcW w:w="10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0A40AA" w14:textId="77777777" w:rsidR="005837C2" w:rsidRPr="00F5007A" w:rsidRDefault="005837C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14:paraId="73832C6F" w14:textId="77777777" w:rsidR="005837C2" w:rsidRPr="00F5007A" w:rsidRDefault="005837C2" w:rsidP="001C4FF8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2587AB6" w14:textId="77777777" w:rsidR="005837C2" w:rsidRPr="00F5007A" w:rsidRDefault="005837C2" w:rsidP="001C4FF8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DB4B27E" w14:textId="77777777" w:rsidR="005837C2" w:rsidRPr="00F5007A" w:rsidRDefault="005837C2" w:rsidP="001C4FF8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5837C2" w:rsidRPr="00F5007A" w14:paraId="3441FB40" w14:textId="77777777" w:rsidTr="000F1189">
        <w:trPr>
          <w:trHeight w:val="132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09200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CA323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DC88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1DB7879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3FDB1D0" w14:textId="77777777" w:rsidR="005837C2" w:rsidRPr="00F5007A" w:rsidRDefault="005837C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AF6F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existente en la base de datos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0434" w14:textId="5C9080ED" w:rsidR="005837C2" w:rsidRPr="00F5007A" w:rsidRDefault="005837C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CENV&lt;02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5837C2" w:rsidRPr="005837C2" w14:paraId="75BD8BBE" w14:textId="77777777" w:rsidTr="14963A56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97E3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DC38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3AD1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4209" w14:textId="77777777" w:rsidR="005837C2" w:rsidRPr="00F5007A" w:rsidRDefault="005837C2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B3281" w14:textId="77777777" w:rsidR="005837C2" w:rsidRPr="00F5007A" w:rsidRDefault="005837C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D5389" w14:textId="6926D2BA" w:rsidR="005837C2" w:rsidRPr="00F5007A" w:rsidRDefault="005837C2" w:rsidP="005837C2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Valor </w:t>
            </w: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menor a 8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6BFD" w14:textId="76A161B3" w:rsidR="005837C2" w:rsidRDefault="005837C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CENV&lt;03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796755" w:rsidRPr="00796755" w14:paraId="63847FA1" w14:textId="77777777" w:rsidTr="14963A56">
        <w:trPr>
          <w:trHeight w:val="21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1E62" w14:textId="209DD6C1" w:rsidR="00796755" w:rsidRPr="005837C2" w:rsidRDefault="00243251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5837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066F" w14:textId="0BDC5496" w:rsidR="00796755" w:rsidRPr="008153EA" w:rsidRDefault="00243251" w:rsidP="005837C2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8153EA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Fecha</w:t>
            </w:r>
            <w:r w:rsidR="005837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 xml:space="preserve"> de Creación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E0580" w14:textId="7E2DF83A" w:rsidR="00796755" w:rsidRPr="00796755" w:rsidRDefault="00243251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Cadena de texto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E76A" w14:textId="23D589C8" w:rsidR="00796755" w:rsidRPr="00796755" w:rsidRDefault="00243251" w:rsidP="005837C2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PE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 xml:space="preserve">Cadena </w:t>
            </w:r>
            <w:r w:rsidR="005837C2">
              <w:rPr>
                <w:rFonts w:ascii="Berlin Sans FB" w:hAnsi="Berlin Sans FB" w:cs="Arial"/>
                <w:sz w:val="22"/>
                <w:szCs w:val="22"/>
                <w:lang w:val="es-PE"/>
              </w:rPr>
              <w:t xml:space="preserve">de texto con formato </w:t>
            </w:r>
            <w:proofErr w:type="spellStart"/>
            <w:r w:rsidR="005837C2">
              <w:rPr>
                <w:rFonts w:ascii="Berlin Sans FB" w:hAnsi="Berlin Sans FB" w:cs="Arial"/>
                <w:sz w:val="22"/>
                <w:szCs w:val="22"/>
                <w:lang w:val="es-PE"/>
              </w:rPr>
              <w:t>yyyy</w:t>
            </w:r>
            <w:proofErr w:type="spellEnd"/>
            <w:r w:rsidR="005837C2">
              <w:rPr>
                <w:rFonts w:ascii="Berlin Sans FB" w:hAnsi="Berlin Sans FB" w:cs="Arial"/>
                <w:sz w:val="22"/>
                <w:szCs w:val="22"/>
                <w:lang w:val="es-PE"/>
              </w:rPr>
              <w:t>-mm-</w:t>
            </w:r>
            <w:proofErr w:type="spellStart"/>
            <w:r w:rsidR="005837C2">
              <w:rPr>
                <w:rFonts w:ascii="Berlin Sans FB" w:hAnsi="Berlin Sans FB" w:cs="Arial"/>
                <w:sz w:val="22"/>
                <w:szCs w:val="22"/>
                <w:lang w:val="es-PE"/>
              </w:rPr>
              <w:t>dd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C5CBE" w14:textId="49DC7EE4" w:rsidR="00243251" w:rsidRPr="00F5007A" w:rsidRDefault="00243251" w:rsidP="0024325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14:paraId="20DEAB4F" w14:textId="008A9114" w:rsidR="00796755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5AA4" w14:textId="3F878D54" w:rsidR="00796755" w:rsidRDefault="00243251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Valor en blanco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03662" w14:textId="21BCCEF1" w:rsidR="00796755" w:rsidRPr="00F5007A" w:rsidRDefault="005837C2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CENV&lt;04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5837C2" w:rsidRPr="005837C2" w14:paraId="20023B7C" w14:textId="77777777" w:rsidTr="14963A56">
        <w:trPr>
          <w:trHeight w:val="21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990E" w14:textId="5EC76877" w:rsidR="005837C2" w:rsidRPr="005837C2" w:rsidRDefault="005837C2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5837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76FD" w14:textId="48BEE797" w:rsidR="005837C2" w:rsidRPr="008153EA" w:rsidRDefault="005837C2" w:rsidP="0079675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8153EA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Hora</w:t>
            </w: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 xml:space="preserve"> de Creación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BBE00" w14:textId="22FF8A8E" w:rsidR="005837C2" w:rsidRDefault="005837C2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Cadena de Texto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4C3AA" w14:textId="609FA89E" w:rsidR="005837C2" w:rsidRDefault="005837C2" w:rsidP="00243251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Cadena de texto con formato HH:MM:SS a.m. o p.m. dependiendo de cómo se escoja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3C246" w14:textId="19326DCC" w:rsidR="005837C2" w:rsidRPr="00F5007A" w:rsidRDefault="005837C2" w:rsidP="005837C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CEV&lt;03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14:paraId="0F533D68" w14:textId="77777777" w:rsidR="005837C2" w:rsidRDefault="005837C2" w:rsidP="00243251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780CC" w14:textId="3BFBF43C" w:rsidR="005837C2" w:rsidRDefault="005837C2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PE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Valor en blanco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C690" w14:textId="3FAC487F" w:rsidR="005837C2" w:rsidRDefault="005837C2" w:rsidP="005837C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CENV&lt;05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</w:tbl>
    <w:p w14:paraId="34B25751" w14:textId="77777777" w:rsidR="00817720" w:rsidRDefault="00817720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817720" w:rsidSect="003A0E62">
          <w:pgSz w:w="16840" w:h="11907" w:orient="landscape" w:code="9"/>
          <w:pgMar w:top="1701" w:right="1418" w:bottom="1418" w:left="993" w:header="720" w:footer="720" w:gutter="0"/>
          <w:cols w:space="720"/>
        </w:sectPr>
      </w:pPr>
    </w:p>
    <w:tbl>
      <w:tblPr>
        <w:tblpPr w:leftFromText="141" w:rightFromText="141" w:vertAnchor="text" w:horzAnchor="margin" w:tblpY="386"/>
        <w:tblW w:w="152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630"/>
        <w:gridCol w:w="2976"/>
        <w:gridCol w:w="3261"/>
        <w:gridCol w:w="2126"/>
        <w:gridCol w:w="1843"/>
      </w:tblGrid>
      <w:tr w:rsidR="00B351C0" w:rsidRPr="005837C2" w14:paraId="3CBA123B" w14:textId="77777777" w:rsidTr="14963A56">
        <w:trPr>
          <w:trHeight w:val="2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7FA1014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lastRenderedPageBreak/>
              <w:t>ID CP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42AF8F9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Clases de equivalencia</w:t>
            </w:r>
          </w:p>
        </w:tc>
        <w:tc>
          <w:tcPr>
            <w:tcW w:w="7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EB0B16C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C09A1BE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AF58F0" w:rsidRPr="00EF5CEC" w14:paraId="0D1B8231" w14:textId="77777777" w:rsidTr="00AF58F0">
        <w:trPr>
          <w:trHeight w:val="53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703E" w14:textId="77777777" w:rsidR="00AF58F0" w:rsidRPr="00F5007A" w:rsidRDefault="00AF58F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246C" w14:textId="77777777" w:rsidR="00AF58F0" w:rsidRPr="00F5007A" w:rsidRDefault="00AF58F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E096BD8" w14:textId="77777777" w:rsidR="00AF58F0" w:rsidRPr="00F5007A" w:rsidRDefault="00AF58F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980CD45" w14:textId="11781A43" w:rsidR="00AF58F0" w:rsidRPr="00AF58F0" w:rsidRDefault="00AF58F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Fecha de Creación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71F3D75" w14:textId="4124D527" w:rsidR="00AF58F0" w:rsidRPr="00AF58F0" w:rsidRDefault="00AF58F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Hora de Creación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877241F" w14:textId="77777777" w:rsidR="00AF58F0" w:rsidRPr="00EF5CEC" w:rsidRDefault="00AF58F0" w:rsidP="00D831A4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 xml:space="preserve">Código </w:t>
            </w:r>
            <w:r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del historial clínico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32B4A65" w14:textId="77777777" w:rsidR="00AF58F0" w:rsidRPr="00EF5CEC" w:rsidRDefault="00AF58F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Mensaje</w:t>
            </w:r>
          </w:p>
        </w:tc>
      </w:tr>
      <w:tr w:rsidR="00AF58F0" w:rsidRPr="003D0459" w14:paraId="5F9C533F" w14:textId="77777777" w:rsidTr="00AF58F0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1822" w14:textId="77777777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FB99" w14:textId="23BE4F0E" w:rsidR="00AF58F0" w:rsidRPr="00AF58F0" w:rsidRDefault="00AF58F0" w:rsidP="008153EA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CEV&lt;01&gt;,CEV&lt;02&gt;,CEV&lt;03&gt;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63BB" w14:textId="1BB1FD61" w:rsidR="00AF58F0" w:rsidRPr="00F5007A" w:rsidRDefault="00490FFA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90FF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58924758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2ACC" w14:textId="3A41E3B9" w:rsidR="00AF58F0" w:rsidRPr="00AF58F0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2014-08-22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4BCB" w14:textId="2B639206" w:rsidR="00AF58F0" w:rsidRDefault="00AF58F0" w:rsidP="00AF58F0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10:00:00 a.m.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09AA" w14:textId="2B6DC0BD" w:rsidR="00AF58F0" w:rsidRPr="00490FFA" w:rsidRDefault="00AF58F0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90FFA">
              <w:rPr>
                <w:rFonts w:ascii="Berlin Sans FB" w:hAnsi="Berlin Sans FB"/>
              </w:rPr>
              <w:t>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7FCB" w14:textId="7330090D" w:rsidR="00AF58F0" w:rsidRPr="00F5007A" w:rsidRDefault="00AF58F0" w:rsidP="00AD513A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3159FC43">
              <w:rPr>
                <w:rFonts w:ascii="Berlin Sans FB,Arial" w:eastAsia="Berlin Sans FB,Arial" w:hAnsi="Berlin Sans FB,Arial" w:cs="Berlin Sans FB,Arial"/>
                <w:lang w:val="es-ES" w:eastAsia="es-ES"/>
              </w:rPr>
              <w:t xml:space="preserve">"Historial </w:t>
            </w:r>
            <w:proofErr w:type="spellStart"/>
            <w:r w:rsidRPr="3159FC43">
              <w:rPr>
                <w:rFonts w:ascii="Berlin Sans FB,Arial" w:eastAsia="Berlin Sans FB,Arial" w:hAnsi="Berlin Sans FB,Arial" w:cs="Berlin Sans FB,Arial"/>
                <w:lang w:val="es-ES" w:eastAsia="es-ES"/>
              </w:rPr>
              <w:t>clinico</w:t>
            </w:r>
            <w:proofErr w:type="spellEnd"/>
            <w:r w:rsidRPr="3159FC43">
              <w:rPr>
                <w:rFonts w:ascii="Berlin Sans FB,Arial" w:eastAsia="Berlin Sans FB,Arial" w:hAnsi="Berlin Sans FB,Arial" w:cs="Berlin Sans FB,Arial"/>
                <w:lang w:val="es-MX"/>
              </w:rPr>
              <w:t xml:space="preserve"> generada correctamente</w:t>
            </w:r>
            <w:r w:rsidRPr="3159FC43">
              <w:rPr>
                <w:rFonts w:ascii="Berlin Sans FB,Arial" w:eastAsia="Berlin Sans FB,Arial" w:hAnsi="Berlin Sans FB,Arial" w:cs="Berlin Sans FB,Arial"/>
                <w:lang w:val="es-ES" w:eastAsia="es-ES"/>
              </w:rPr>
              <w:t>”</w:t>
            </w:r>
          </w:p>
        </w:tc>
      </w:tr>
      <w:tr w:rsidR="00AF58F0" w:rsidRPr="00F5007A" w14:paraId="22753396" w14:textId="77777777" w:rsidTr="00AF58F0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10A8" w14:textId="77777777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DB24" w14:textId="4CFE7D12" w:rsidR="00AF58F0" w:rsidRPr="00AF58F0" w:rsidRDefault="00AF58F0" w:rsidP="00E5259E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hAnsi="Berlin Sans FB" w:cs="Arial"/>
                <w:bCs/>
                <w:sz w:val="24"/>
                <w:szCs w:val="24"/>
                <w:lang w:val="es-ES" w:eastAsia="es-ES"/>
              </w:rPr>
              <w:t>CENV&lt;01&gt;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7AFF" w14:textId="64B5C0CE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C31B" w14:textId="226E700A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3DD5" w14:textId="38154114" w:rsidR="00AF58F0" w:rsidRPr="00F5007A" w:rsidRDefault="00AF58F0" w:rsidP="00AF58F0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968F0" w14:textId="3F3AD129" w:rsidR="00AF58F0" w:rsidRPr="00F5007A" w:rsidRDefault="00AF58F0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9C358" w14:textId="77777777" w:rsidR="00AF58F0" w:rsidRPr="00F5007A" w:rsidRDefault="00AF58F0" w:rsidP="00AD513A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”Paciente no encontrado”</w:t>
            </w:r>
          </w:p>
        </w:tc>
      </w:tr>
      <w:tr w:rsidR="00AF58F0" w:rsidRPr="003D0459" w14:paraId="69989F03" w14:textId="77777777" w:rsidTr="00AF58F0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7A2F" w14:textId="77777777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2D877" w14:textId="14B94EAF" w:rsidR="00AF58F0" w:rsidRPr="00E5259E" w:rsidRDefault="00AF58F0" w:rsidP="00AF58F0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E5259E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CEV&lt;01&gt;,</w:t>
            </w:r>
            <w:r w:rsidR="00E5259E" w:rsidRPr="00E5259E">
              <w:rPr>
                <w:rFonts w:ascii="Berlin Sans FB" w:hAnsi="Berlin Sans FB" w:cs="Arial"/>
                <w:bCs/>
                <w:sz w:val="24"/>
                <w:szCs w:val="24"/>
                <w:lang w:val="es-ES" w:eastAsia="es-ES"/>
              </w:rPr>
              <w:t xml:space="preserve"> CENV&lt;04&gt;,</w:t>
            </w:r>
            <w:r w:rsidR="00E5259E" w:rsidRPr="00E5259E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 xml:space="preserve"> ,</w:t>
            </w:r>
            <w:r w:rsidRPr="00E5259E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CEV&lt;03&gt;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10547" w14:textId="5FAA6C23" w:rsidR="00AF58F0" w:rsidRPr="00F5007A" w:rsidRDefault="00490FFA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90FF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40129423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5359C" w14:textId="1F9CFF31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619F" w14:textId="38869F60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11:00:00 a.m.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0E0EC" w14:textId="01CCE5F6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E24F" w14:textId="11DE1C10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>Debe ingresar la fecha</w:t>
            </w:r>
            <w:r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AF58F0" w:rsidRPr="00263E82" w14:paraId="7CB2BB1A" w14:textId="77777777" w:rsidTr="00AF58F0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D942B" w14:textId="77777777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19666" w14:textId="1908B428" w:rsidR="00AF58F0" w:rsidRPr="00AF58F0" w:rsidRDefault="00AF58F0" w:rsidP="14963A56">
            <w:pPr>
              <w:widowControl/>
              <w:spacing w:line="240" w:lineRule="auto"/>
              <w:rPr>
                <w:rFonts w:ascii="Berlin Sans FB" w:hAnsi="Berlin Sans FB"/>
                <w:sz w:val="24"/>
                <w:szCs w:val="24"/>
                <w:lang w:val="es-ES"/>
              </w:rPr>
            </w:pPr>
            <w:r w:rsidRPr="00AF58F0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CEV&lt;01&gt;,CEV&lt;02&gt;,</w:t>
            </w:r>
            <w:r w:rsidRPr="00AF58F0">
              <w:rPr>
                <w:rFonts w:ascii="Berlin Sans FB" w:hAnsi="Berlin Sans FB" w:cs="Arial"/>
                <w:bCs/>
                <w:sz w:val="24"/>
                <w:szCs w:val="24"/>
                <w:lang w:val="es-ES" w:eastAsia="es-ES"/>
              </w:rPr>
              <w:t xml:space="preserve"> CENV&lt;05&gt;</w:t>
            </w:r>
          </w:p>
          <w:p w14:paraId="5F51932C" w14:textId="1E3A990C" w:rsidR="00AF58F0" w:rsidRPr="00263E82" w:rsidRDefault="00AF58F0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5F0A" w14:textId="77777777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D2A6" w14:textId="078044EF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2014-12-05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C8F5" w14:textId="508A9A8B" w:rsidR="00AF58F0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B65A1" w14:textId="2C9EB5EE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9813" w14:textId="38AC9AB6" w:rsidR="00AF58F0" w:rsidRPr="00F5007A" w:rsidRDefault="00AF58F0" w:rsidP="00AF58F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>Debe ingresar la hora</w:t>
            </w:r>
            <w:r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AF58F0" w:rsidRPr="00263E82" w14:paraId="352FB665" w14:textId="77777777" w:rsidTr="00AF58F0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3B5A" w14:textId="02751ECE" w:rsidR="00AF58F0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5CF20" w14:textId="6DC6B57D" w:rsidR="00AF58F0" w:rsidRPr="00263E82" w:rsidRDefault="00490FFA" w:rsidP="14963A56">
            <w:pPr>
              <w:widowControl/>
              <w:spacing w:line="240" w:lineRule="auto"/>
              <w:rPr>
                <w:rFonts w:ascii="Berlin Sans FB,Arial" w:eastAsia="Berlin Sans FB,Arial" w:hAnsi="Berlin Sans FB,Arial" w:cs="Berlin Sans FB,Arial"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CEV&lt;01&gt;,CEV&lt;02&gt;,CEV&lt;03&gt;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7D9E4" w14:textId="28304322" w:rsidR="00AF58F0" w:rsidRDefault="00490FFA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90FF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40104298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BC71" w14:textId="486F7A36" w:rsidR="00AF58F0" w:rsidRDefault="00490FFA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2014-12-05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393B" w14:textId="4B711D9A" w:rsidR="00AF58F0" w:rsidRDefault="00490FFA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11:00:00 a.m.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061C6" w14:textId="77777777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E4DC" w14:textId="2E38BB92" w:rsidR="00AF58F0" w:rsidRPr="0089131D" w:rsidRDefault="00490FFA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MX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 xml:space="preserve">Código de </w:t>
            </w:r>
            <w:r>
              <w:rPr>
                <w:rFonts w:ascii="Berlin Sans FB" w:hAnsi="Berlin Sans FB" w:cs="Arial"/>
                <w:bCs/>
                <w:lang w:val="es-MX"/>
              </w:rPr>
              <w:t>Historial clínico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 xml:space="preserve">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  <w:tr w:rsidR="00AF58F0" w:rsidRPr="00263E82" w14:paraId="20EA0265" w14:textId="77777777" w:rsidTr="00490FFA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3CA7" w14:textId="40458B4D" w:rsidR="00AF58F0" w:rsidRPr="00F5007A" w:rsidRDefault="00AF58F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</w:t>
            </w:r>
            <w:r w:rsidR="00490FF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13C3" w14:textId="1B320370" w:rsidR="00AF58F0" w:rsidRPr="00263E82" w:rsidRDefault="00490FFA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AF58F0"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CEV&lt;01&gt;,CEV&lt;02&gt;,CEV&lt;03&gt;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90B3" w14:textId="0DFA7CD7" w:rsidR="00AF58F0" w:rsidRPr="00F5007A" w:rsidRDefault="00490FFA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90FF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48904898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5246" w14:textId="399194F1" w:rsidR="00AF58F0" w:rsidRPr="00F5007A" w:rsidRDefault="00490FFA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eastAsia="Berlin Sans FB,Arial" w:hAnsi="Berlin Sans FB" w:cs="Berlin Sans FB,Arial"/>
                <w:sz w:val="24"/>
                <w:szCs w:val="24"/>
                <w:lang w:val="es-ES" w:eastAsia="es-ES"/>
              </w:rPr>
              <w:t>2014-12-05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CEFF" w14:textId="78756A04" w:rsidR="00AF58F0" w:rsidRPr="00F5007A" w:rsidRDefault="00490FFA" w:rsidP="00AF58F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11:00:00 a.m.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E64A" w14:textId="5FB641B4" w:rsidR="00AF58F0" w:rsidRPr="00F5007A" w:rsidRDefault="00AF58F0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E175" w14:textId="213A2CA8" w:rsidR="00AF58F0" w:rsidRPr="00F5007A" w:rsidRDefault="00490FFA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Courier New"/>
                <w:lang w:val="es-MX" w:eastAsia="es-PE"/>
              </w:rPr>
              <w:t>“</w:t>
            </w:r>
            <w:r w:rsidRPr="00A84A28">
              <w:rPr>
                <w:rFonts w:ascii="Berlin Sans FB" w:hAnsi="Berlin Sans FB" w:cs="Courier New"/>
                <w:lang w:val="es-MX" w:eastAsia="es-PE"/>
              </w:rPr>
              <w:t>El paciente ya posee un Historial Clínico</w:t>
            </w:r>
            <w:r>
              <w:rPr>
                <w:rFonts w:ascii="Berlin Sans FB" w:hAnsi="Berlin Sans FB" w:cs="Courier New"/>
                <w:lang w:val="es-MX" w:eastAsia="es-PE"/>
              </w:rPr>
              <w:t>”</w:t>
            </w:r>
          </w:p>
        </w:tc>
      </w:tr>
    </w:tbl>
    <w:p w14:paraId="26128FE7" w14:textId="77777777" w:rsidR="007747A2" w:rsidRPr="00F5007A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F5007A" w:rsidSect="00AD513A">
          <w:pgSz w:w="16840" w:h="11907" w:orient="landscape" w:code="9"/>
          <w:pgMar w:top="1701" w:right="1418" w:bottom="1418" w:left="1418" w:header="720" w:footer="720" w:gutter="0"/>
          <w:cols w:space="720"/>
        </w:sectPr>
      </w:pPr>
    </w:p>
    <w:p w14:paraId="57F4791E" w14:textId="77777777" w:rsidR="007B0663" w:rsidRPr="00F5007A" w:rsidRDefault="007B0663" w:rsidP="007B0663">
      <w:pPr>
        <w:pStyle w:val="Ttulo1"/>
        <w:rPr>
          <w:rFonts w:ascii="Berlin Sans FB" w:hAnsi="Berlin Sans FB"/>
          <w:szCs w:val="24"/>
          <w:lang w:val="es-PE"/>
        </w:rPr>
      </w:pPr>
      <w:bookmarkStart w:id="5" w:name="_Toc389476705"/>
      <w:r w:rsidRPr="00F5007A">
        <w:rPr>
          <w:rFonts w:ascii="Berlin Sans FB" w:hAnsi="Berlin Sans FB"/>
          <w:szCs w:val="24"/>
          <w:lang w:val="es-PE"/>
        </w:rPr>
        <w:lastRenderedPageBreak/>
        <w:t>Información de Casos de Prueba</w:t>
      </w:r>
      <w:bookmarkEnd w:id="5"/>
    </w:p>
    <w:p w14:paraId="46A7816A" w14:textId="77777777" w:rsidR="007B0663" w:rsidRPr="00F63473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>CP1 Flujo Base</w:t>
      </w:r>
    </w:p>
    <w:p w14:paraId="15FE8B44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6" w:name="_Toc389476707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  <w:bookmarkEnd w:id="6"/>
    </w:p>
    <w:p w14:paraId="12312585" w14:textId="77777777" w:rsidR="007B0663" w:rsidRPr="00F5007A" w:rsidRDefault="007B0663" w:rsidP="007B0663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primer escenario “Flujo Base” en el cual se usará el campo DNI el cuál recibirá un valor numérico de 8 dígitos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luego se ingresaran los datos clínicos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las observaciones y contraindicaciones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para 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luego 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generar el historial clínico.</w:t>
      </w:r>
    </w:p>
    <w:p w14:paraId="5CA35F4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7" w:name="_Toc30445438"/>
      <w:bookmarkStart w:id="8" w:name="_Toc389476708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7"/>
      <w:bookmarkEnd w:id="8"/>
    </w:p>
    <w:p w14:paraId="0AC1C6E7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64980765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6444F84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 </w:t>
      </w:r>
      <w:bookmarkStart w:id="9" w:name="_Toc389476709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9"/>
    </w:p>
    <w:p w14:paraId="2469A80B" w14:textId="5310D44C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0F6B76" w:rsidRPr="00490FFA">
        <w:rPr>
          <w:rFonts w:ascii="Berlin Sans FB" w:hAnsi="Berlin Sans FB" w:cs="Arial"/>
          <w:sz w:val="24"/>
          <w:szCs w:val="24"/>
          <w:lang w:val="es-ES" w:eastAsia="es-ES"/>
        </w:rPr>
        <w:t>58924758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70F09EDE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71885146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408B558D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74BD46F9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527BE7D2" w14:textId="77777777" w:rsidR="007B0663" w:rsidRPr="000C0FC4" w:rsidRDefault="006C51E5" w:rsidP="006C51E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10F54B85" w14:textId="4D1F13F7" w:rsidR="000C0FC4" w:rsidRPr="000C0FC4" w:rsidRDefault="000C0FC4" w:rsidP="006C51E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fecha de creación del historial</w:t>
      </w:r>
    </w:p>
    <w:p w14:paraId="2CD6F26D" w14:textId="118303CC" w:rsidR="000C0FC4" w:rsidRPr="006C51E5" w:rsidRDefault="000C0FC4" w:rsidP="006C51E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hora de creación del historial</w:t>
      </w:r>
    </w:p>
    <w:p w14:paraId="6CA16410" w14:textId="276CB8AB" w:rsidR="006C51E5" w:rsidRPr="00F5007A" w:rsidRDefault="006C51E5" w:rsidP="006C51E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ingresan las </w:t>
      </w:r>
      <w:r w:rsidR="000C0FC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alergias y otras observaciones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65D916B9" w14:textId="77777777" w:rsidR="007B0663" w:rsidRPr="007417A5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29B981A9" w14:textId="77777777" w:rsidR="007B0663" w:rsidRPr="00F63473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generará el código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del 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Historial </w:t>
      </w:r>
      <w:r w:rsidR="006C51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Clínico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6B6BF122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sistema 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generara el </w:t>
      </w:r>
      <w:r w:rsidR="006C51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H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istorial </w:t>
      </w:r>
      <w:r w:rsidR="006C51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Clínico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624C7FAA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6C51E5">
        <w:rPr>
          <w:rFonts w:ascii="Berlin Sans FB" w:hAnsi="Berlin Sans FB" w:cs="Arial"/>
          <w:sz w:val="24"/>
          <w:szCs w:val="24"/>
          <w:lang w:val="es-MX"/>
        </w:rPr>
        <w:t xml:space="preserve">Historial Clínico generado </w:t>
      </w:r>
      <w:r w:rsidRPr="00F63473">
        <w:rPr>
          <w:rFonts w:ascii="Berlin Sans FB" w:hAnsi="Berlin Sans FB" w:cs="Arial"/>
          <w:sz w:val="24"/>
          <w:szCs w:val="24"/>
          <w:lang w:val="es-MX"/>
        </w:rPr>
        <w:t>correctamente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4A749FFA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/>
          <w:b/>
          <w:sz w:val="24"/>
          <w:szCs w:val="24"/>
          <w:lang w:val="es-PE"/>
        </w:rPr>
        <w:tab/>
      </w:r>
      <w:bookmarkStart w:id="10" w:name="_Toc389476710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0"/>
    </w:p>
    <w:p w14:paraId="2F3E5DB7" w14:textId="77777777" w:rsidR="007B0663" w:rsidRDefault="006C51E5" w:rsidP="007B0663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registra el historial clínico </w:t>
      </w:r>
      <w:r w:rsidR="007B066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y su código en el sistema</w:t>
      </w:r>
    </w:p>
    <w:p w14:paraId="177106F0" w14:textId="77777777" w:rsidR="007B0663" w:rsidRPr="00F5007A" w:rsidRDefault="007B0663" w:rsidP="007B0663">
      <w:pPr>
        <w:ind w:left="1429"/>
        <w:jc w:val="both"/>
        <w:rPr>
          <w:rFonts w:ascii="Berlin Sans FB" w:hAnsi="Berlin Sans FB" w:cs="Arial"/>
          <w:i/>
          <w:color w:val="0000FF"/>
          <w:sz w:val="24"/>
          <w:szCs w:val="24"/>
          <w:lang w:val="es-PE"/>
        </w:rPr>
      </w:pPr>
    </w:p>
    <w:p w14:paraId="7EF577C9" w14:textId="77777777" w:rsidR="007B0663" w:rsidRPr="00F5007A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CP2 </w:t>
      </w:r>
      <w:proofErr w:type="spellStart"/>
      <w:r w:rsidRPr="00F63473">
        <w:rPr>
          <w:rFonts w:ascii="Berlin Sans FB" w:hAnsi="Berlin Sans FB" w:cs="Arial"/>
          <w:sz w:val="24"/>
          <w:szCs w:val="24"/>
        </w:rPr>
        <w:t>Paciente</w:t>
      </w:r>
      <w:proofErr w:type="spellEnd"/>
      <w:r w:rsidRPr="00F63473">
        <w:rPr>
          <w:rFonts w:ascii="Berlin Sans FB" w:hAnsi="Berlin Sans FB" w:cs="Arial"/>
          <w:sz w:val="24"/>
          <w:szCs w:val="24"/>
        </w:rPr>
        <w:t xml:space="preserve"> no </w:t>
      </w:r>
      <w:proofErr w:type="spellStart"/>
      <w:r w:rsidRPr="00F63473">
        <w:rPr>
          <w:rFonts w:ascii="Berlin Sans FB" w:hAnsi="Berlin Sans FB" w:cs="Arial"/>
          <w:sz w:val="24"/>
          <w:szCs w:val="24"/>
        </w:rPr>
        <w:t>encontrado</w:t>
      </w:r>
      <w:proofErr w:type="spellEnd"/>
    </w:p>
    <w:p w14:paraId="4CB89BCF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1" w:name="_Toc389476713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14:paraId="65F0F183" w14:textId="5820FAF2" w:rsidR="007B0663" w:rsidRPr="00F5007A" w:rsidRDefault="007B0663" w:rsidP="007B0663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Pr="00F63473">
        <w:rPr>
          <w:rFonts w:ascii="Berlin Sans FB" w:hAnsi="Berlin Sans FB" w:cs="Arial"/>
          <w:sz w:val="24"/>
          <w:szCs w:val="24"/>
          <w:lang w:val="es-MX"/>
        </w:rPr>
        <w:t>Paciente no encontrado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se </w:t>
      </w:r>
      <w:r w:rsidR="001763F7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dejará en blanco el campo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DNI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 que causará un error que será mostrado en un mensaje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1AF6A4E9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11"/>
    </w:p>
    <w:p w14:paraId="6FCB38BC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53489146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72542D80" w14:textId="77777777" w:rsidR="007B0663" w:rsidRPr="00F5007A" w:rsidRDefault="007B0663" w:rsidP="007B0663">
      <w:pPr>
        <w:rPr>
          <w:rFonts w:ascii="Berlin Sans FB" w:hAnsi="Berlin Sans FB"/>
          <w:sz w:val="24"/>
          <w:szCs w:val="24"/>
          <w:lang w:val="es-PE"/>
        </w:rPr>
      </w:pPr>
    </w:p>
    <w:p w14:paraId="3745F1C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2" w:name="_Toc389476714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12"/>
    </w:p>
    <w:p w14:paraId="71AF11ED" w14:textId="76475495" w:rsidR="007B0663" w:rsidRPr="00F5007A" w:rsidRDefault="001763F7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Dejar en blanco</w:t>
      </w:r>
      <w:r w:rsidR="007B0663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campo DNI</w:t>
      </w:r>
    </w:p>
    <w:p w14:paraId="607BFC04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bookmarkStart w:id="13" w:name="_Toc389476715"/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4650D9A5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603B0443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el mensaje “Paciente no encontrado” </w:t>
      </w:r>
    </w:p>
    <w:p w14:paraId="075D1A0E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Criterio(s) de Éxito / Fallo</w:t>
      </w:r>
      <w:bookmarkEnd w:id="13"/>
    </w:p>
    <w:p w14:paraId="6303DD9F" w14:textId="77777777" w:rsidR="007B0663" w:rsidRDefault="007B0663" w:rsidP="007B0663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el mensaje “Paciente no encontrado”</w:t>
      </w:r>
    </w:p>
    <w:p w14:paraId="34704762" w14:textId="77777777" w:rsidR="007B0663" w:rsidRPr="00F63473" w:rsidRDefault="007B0663" w:rsidP="007B0663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retornará al paso anterior para reingresar un DNI correcto.</w:t>
      </w:r>
    </w:p>
    <w:p w14:paraId="33EF06FF" w14:textId="77777777" w:rsidR="007B0663" w:rsidRPr="00F63473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CP3 </w:t>
      </w:r>
      <w:proofErr w:type="spellStart"/>
      <w:r w:rsidR="007012AA" w:rsidRPr="007012AA">
        <w:rPr>
          <w:rFonts w:ascii="Berlin Sans FB" w:hAnsi="Berlin Sans FB" w:cs="Arial"/>
          <w:bCs/>
          <w:sz w:val="24"/>
        </w:rPr>
        <w:t>Observación</w:t>
      </w:r>
      <w:proofErr w:type="spellEnd"/>
      <w:r w:rsidR="007012AA" w:rsidRPr="007012AA">
        <w:rPr>
          <w:rFonts w:ascii="Berlin Sans FB" w:hAnsi="Berlin Sans FB" w:cs="Arial"/>
          <w:bCs/>
          <w:sz w:val="24"/>
        </w:rPr>
        <w:t xml:space="preserve"> no </w:t>
      </w:r>
      <w:proofErr w:type="spellStart"/>
      <w:r w:rsidR="007012AA" w:rsidRPr="007012AA">
        <w:rPr>
          <w:rFonts w:ascii="Berlin Sans FB" w:hAnsi="Berlin Sans FB" w:cs="Arial"/>
          <w:bCs/>
          <w:sz w:val="24"/>
        </w:rPr>
        <w:t>ingresada</w:t>
      </w:r>
      <w:proofErr w:type="spellEnd"/>
    </w:p>
    <w:p w14:paraId="457E1E07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14:paraId="3AF7F743" w14:textId="7532ED80" w:rsidR="006C51E5" w:rsidRPr="00F5007A" w:rsidRDefault="006C51E5" w:rsidP="006C51E5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 w:rsidR="007012A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tercer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 w:rsidR="00720E28">
        <w:rPr>
          <w:rFonts w:ascii="Berlin Sans FB" w:hAnsi="Berlin Sans FB" w:cs="Arial"/>
          <w:bCs/>
          <w:sz w:val="24"/>
          <w:lang w:val="es-PE"/>
        </w:rPr>
        <w:t>Fecha</w:t>
      </w:r>
      <w:r w:rsidR="007417A5" w:rsidRPr="007417A5">
        <w:rPr>
          <w:rFonts w:ascii="Berlin Sans FB" w:hAnsi="Berlin Sans FB" w:cs="Arial"/>
          <w:bCs/>
          <w:sz w:val="24"/>
          <w:lang w:val="es-PE"/>
        </w:rPr>
        <w:t xml:space="preserve"> no ingresada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en el cual </w:t>
      </w:r>
      <w:r w:rsidR="00EC035F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</w:t>
      </w:r>
      <w:r w:rsidR="00720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fecha de creación no será</w:t>
      </w:r>
      <w:r w:rsidR="00263AAF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ingresada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lo</w:t>
      </w:r>
      <w:r w:rsidR="00263AAF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que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causara un error que se mostrara en un mensaje</w:t>
      </w:r>
    </w:p>
    <w:p w14:paraId="0DBCC190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26066D55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2DBDF008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2FF96386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7D31EB60" w14:textId="24B7B9B8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E5259E" w:rsidRPr="00490FFA">
        <w:rPr>
          <w:rFonts w:ascii="Berlin Sans FB" w:hAnsi="Berlin Sans FB" w:cs="Arial"/>
          <w:sz w:val="24"/>
          <w:szCs w:val="24"/>
          <w:lang w:val="es-ES" w:eastAsia="es-ES"/>
        </w:rPr>
        <w:t>40129423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35E4BE36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2E4149B9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45376A73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6D543345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77F30F44" w14:textId="77777777" w:rsidR="007012AA" w:rsidRPr="00720E28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43C0D071" w14:textId="4FF4CF76" w:rsidR="00720E28" w:rsidRPr="000C0FC4" w:rsidRDefault="001763F7" w:rsidP="00720E2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Dejar en blanco</w:t>
      </w:r>
      <w:r w:rsidR="00720E2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fecha de creación del historial</w:t>
      </w:r>
    </w:p>
    <w:p w14:paraId="2140887C" w14:textId="2739C701" w:rsidR="00720E28" w:rsidRPr="00987CB7" w:rsidRDefault="00720E28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hora de creación del historial</w:t>
      </w:r>
    </w:p>
    <w:p w14:paraId="7478EE2A" w14:textId="4F94B32E" w:rsidR="00987CB7" w:rsidRPr="006C51E5" w:rsidRDefault="00720E28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las alergias y otras observaciones.</w:t>
      </w:r>
    </w:p>
    <w:p w14:paraId="1E25DDDC" w14:textId="77777777" w:rsidR="007012AA" w:rsidRPr="00F63473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6E24669F" w14:textId="6C3D1B26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D831A4" w:rsidRPr="00D831A4">
        <w:rPr>
          <w:rFonts w:ascii="Berlin Sans FB" w:hAnsi="Berlin Sans FB" w:cs="Arial"/>
          <w:sz w:val="22"/>
          <w:lang w:val="es-MX"/>
        </w:rPr>
        <w:t xml:space="preserve">Debe ingresar </w:t>
      </w:r>
      <w:r w:rsidR="001763F7">
        <w:rPr>
          <w:rFonts w:ascii="Berlin Sans FB" w:hAnsi="Berlin Sans FB" w:cs="Arial"/>
          <w:sz w:val="22"/>
          <w:lang w:val="es-MX"/>
        </w:rPr>
        <w:t>la fecha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6BED417A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76D4322F" w14:textId="1906F20E" w:rsidR="007B0663" w:rsidRPr="005B4798" w:rsidRDefault="007012AA" w:rsidP="007B066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se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ingresó </w:t>
      </w:r>
      <w:r w:rsidR="005B479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fecha de creación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3A80B2AB" w14:textId="6ACEB19F" w:rsidR="005B4798" w:rsidRPr="000F1189" w:rsidRDefault="005B4798" w:rsidP="007B066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No se creará el Historial hasta rellenar este campo.</w:t>
      </w:r>
    </w:p>
    <w:p w14:paraId="178ABCB9" w14:textId="1139111E" w:rsidR="000F1189" w:rsidRPr="000F1189" w:rsidRDefault="00EA4EEC" w:rsidP="000F1189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>CP4</w:t>
      </w:r>
      <w:r w:rsidR="000F1189" w:rsidRPr="000F1189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 </w:t>
      </w:r>
      <w:r>
        <w:rPr>
          <w:rFonts w:ascii="Berlin Sans FB" w:hAnsi="Berlin Sans FB"/>
          <w:sz w:val="24"/>
          <w:szCs w:val="24"/>
          <w:lang w:val="es-PE"/>
        </w:rPr>
        <w:t>Hora no ingresada</w:t>
      </w:r>
    </w:p>
    <w:p w14:paraId="4076B490" w14:textId="3C351AC2" w:rsidR="000F1189" w:rsidRPr="00F5007A" w:rsidRDefault="000F1189" w:rsidP="000F118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</w:p>
    <w:p w14:paraId="0F006BF1" w14:textId="3741D598" w:rsidR="00F2019E" w:rsidRPr="00F5007A" w:rsidRDefault="00F2019E" w:rsidP="00F2019E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tercer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>
        <w:rPr>
          <w:rFonts w:ascii="Berlin Sans FB" w:hAnsi="Berlin Sans FB" w:cs="Arial"/>
          <w:bCs/>
          <w:sz w:val="24"/>
          <w:lang w:val="es-PE"/>
        </w:rPr>
        <w:t>Hora</w:t>
      </w:r>
      <w:r w:rsidRPr="007417A5">
        <w:rPr>
          <w:rFonts w:ascii="Berlin Sans FB" w:hAnsi="Berlin Sans FB" w:cs="Arial"/>
          <w:bCs/>
          <w:sz w:val="24"/>
          <w:lang w:val="es-PE"/>
        </w:rPr>
        <w:t xml:space="preserve"> no ingresada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”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cual la hora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 creación no será ingresada lo que causara un error que se mostrara en un mensaje</w:t>
      </w:r>
    </w:p>
    <w:p w14:paraId="1DD5014B" w14:textId="77777777" w:rsidR="000F1189" w:rsidRPr="00F5007A" w:rsidRDefault="000F1189" w:rsidP="000F118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0F9F53DF" w14:textId="77777777" w:rsidR="000F1189" w:rsidRPr="00F5007A" w:rsidRDefault="000F1189" w:rsidP="000F118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6E613946" w14:textId="77777777" w:rsidR="000F1189" w:rsidRPr="00F5007A" w:rsidRDefault="000F1189" w:rsidP="000F118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22DF132A" w14:textId="77777777" w:rsidR="000F1189" w:rsidRPr="007012AA" w:rsidRDefault="000F1189" w:rsidP="000F1189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14:paraId="62EEF8EA" w14:textId="77777777" w:rsidR="000F1189" w:rsidRPr="00F5007A" w:rsidRDefault="000F1189" w:rsidP="000F118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04D00DDD" w14:textId="410D9816" w:rsidR="000F1189" w:rsidRPr="00F5007A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5B4798">
        <w:rPr>
          <w:rFonts w:ascii="Berlin Sans FB" w:hAnsi="Berlin Sans FB" w:cs="Arial"/>
          <w:sz w:val="24"/>
          <w:szCs w:val="24"/>
          <w:lang w:val="es-ES" w:eastAsia="es-ES"/>
        </w:rPr>
        <w:t>5</w:t>
      </w:r>
      <w:r w:rsidR="005B4798" w:rsidRPr="00F5007A">
        <w:rPr>
          <w:rFonts w:ascii="Berlin Sans FB" w:hAnsi="Berlin Sans FB" w:cs="Arial"/>
          <w:sz w:val="24"/>
          <w:szCs w:val="24"/>
          <w:lang w:val="es-ES" w:eastAsia="es-ES"/>
        </w:rPr>
        <w:t>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3CB09D7E" w14:textId="77777777" w:rsidR="000F1189" w:rsidRPr="00F5007A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5E96CC2E" w14:textId="77777777" w:rsidR="000F1189" w:rsidRPr="00F5007A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5A23DFA5" w14:textId="77777777" w:rsidR="000F1189" w:rsidRPr="00F5007A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2D479C1A" w14:textId="77777777" w:rsidR="000F1189" w:rsidRPr="00F5007A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1EA597E4" w14:textId="77777777" w:rsidR="005B4798" w:rsidRPr="005B4798" w:rsidRDefault="000F1189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  <w:r w:rsidR="005B4798" w:rsidRPr="005B479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</w:p>
    <w:p w14:paraId="6F0D1C15" w14:textId="5EF3DD9E" w:rsidR="005B4798" w:rsidRPr="000C0FC4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fecha de creación del historial</w:t>
      </w:r>
    </w:p>
    <w:p w14:paraId="2F3C5F26" w14:textId="1A6FAFC8" w:rsidR="000F1189" w:rsidRPr="005B4798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>Dejar en blanco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la hora de creación del historial</w:t>
      </w:r>
    </w:p>
    <w:p w14:paraId="3A1AF625" w14:textId="5B46FC38" w:rsidR="000F1189" w:rsidRPr="00F5007A" w:rsidRDefault="005B4798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las alergias y otras observaciones</w:t>
      </w:r>
      <w:r w:rsidR="000F118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3761ABE7" w14:textId="77777777" w:rsidR="000F1189" w:rsidRPr="00F63473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390C9B2E" w14:textId="77777777" w:rsidR="000F1189" w:rsidRPr="00F5007A" w:rsidRDefault="000F1189" w:rsidP="000F1189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código del </w:t>
      </w:r>
      <w:r>
        <w:rPr>
          <w:rFonts w:ascii="Berlin Sans FB" w:hAnsi="Berlin Sans FB" w:cs="Arial"/>
          <w:sz w:val="24"/>
          <w:szCs w:val="24"/>
          <w:lang w:val="es-MX"/>
        </w:rPr>
        <w:t>Historial Clínico no se ha generado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33A9FA85" w14:textId="77777777" w:rsidR="000F1189" w:rsidRPr="00F5007A" w:rsidRDefault="000F1189" w:rsidP="000F1189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6BFA6AF1" w14:textId="174261A6" w:rsidR="005B4798" w:rsidRPr="005B4798" w:rsidRDefault="005B4798" w:rsidP="005B4798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se ingresó la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hora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 creación.</w:t>
      </w:r>
    </w:p>
    <w:p w14:paraId="00E58E60" w14:textId="77777777" w:rsidR="005B4798" w:rsidRPr="000F1189" w:rsidRDefault="005B4798" w:rsidP="005B4798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No se creará el Historial hasta rellenar este campo.</w:t>
      </w:r>
    </w:p>
    <w:p w14:paraId="03D43F2E" w14:textId="77777777" w:rsidR="000F1189" w:rsidRPr="000F1189" w:rsidRDefault="000F1189" w:rsidP="000F1189">
      <w:pPr>
        <w:jc w:val="both"/>
        <w:rPr>
          <w:rFonts w:ascii="Berlin Sans FB" w:hAnsi="Berlin Sans FB"/>
          <w:b/>
          <w:lang w:val="es-PE"/>
        </w:rPr>
      </w:pPr>
    </w:p>
    <w:p w14:paraId="4083722E" w14:textId="2FC546A5" w:rsidR="007B0663" w:rsidRPr="000F1189" w:rsidRDefault="000F1189" w:rsidP="000F1189">
      <w:pPr>
        <w:pStyle w:val="Ttulo2"/>
        <w:numPr>
          <w:ilvl w:val="1"/>
          <w:numId w:val="13"/>
        </w:numPr>
        <w:rPr>
          <w:rFonts w:ascii="Berlin Sans FB" w:hAnsi="Berlin Sans FB"/>
          <w:color w:val="0000FF"/>
          <w:sz w:val="24"/>
          <w:szCs w:val="24"/>
          <w:lang w:val="es-PE"/>
        </w:rPr>
      </w:pP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>CP5</w:t>
      </w:r>
      <w:r w:rsidR="007B0663" w:rsidRPr="000F1189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 </w:t>
      </w:r>
      <w:r w:rsidR="007012AA" w:rsidRPr="000F1189">
        <w:rPr>
          <w:rFonts w:ascii="Berlin Sans FB" w:hAnsi="Berlin Sans FB" w:cs="Arial"/>
          <w:bCs/>
          <w:sz w:val="24"/>
          <w:lang w:val="es-PE"/>
        </w:rPr>
        <w:t>Código del historial clínico no generado</w:t>
      </w:r>
    </w:p>
    <w:p w14:paraId="47B209A0" w14:textId="77777777" w:rsidR="007012AA" w:rsidRPr="00F5007A" w:rsidRDefault="007B0663" w:rsidP="007012A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r w:rsidR="007012AA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</w:p>
    <w:p w14:paraId="4945EF74" w14:textId="77777777" w:rsidR="007012AA" w:rsidRPr="00F5007A" w:rsidRDefault="007012AA" w:rsidP="007012AA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cuarto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 w:rsidRPr="00697833">
        <w:rPr>
          <w:rFonts w:ascii="Berlin Sans FB" w:hAnsi="Berlin Sans FB" w:cs="Arial"/>
          <w:sz w:val="24"/>
          <w:szCs w:val="24"/>
          <w:lang w:val="es-MX"/>
        </w:rPr>
        <w:t xml:space="preserve">Código de </w:t>
      </w:r>
      <w:r>
        <w:rPr>
          <w:rFonts w:ascii="Berlin Sans FB" w:hAnsi="Berlin Sans FB" w:cs="Arial"/>
          <w:sz w:val="24"/>
          <w:szCs w:val="24"/>
          <w:lang w:val="es-MX"/>
        </w:rPr>
        <w:t>Historial clínico</w:t>
      </w:r>
      <w:r w:rsidRPr="00697833">
        <w:rPr>
          <w:rFonts w:ascii="Berlin Sans FB" w:hAnsi="Berlin Sans FB" w:cs="Arial"/>
          <w:sz w:val="24"/>
          <w:szCs w:val="24"/>
          <w:lang w:val="es-MX"/>
        </w:rPr>
        <w:t xml:space="preserve"> no generado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Se ingresara los datos clínicos y las observaciones.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código del Historial Clínico no será generado debido a un error de base de datos. </w:t>
      </w:r>
    </w:p>
    <w:p w14:paraId="2C403401" w14:textId="77777777" w:rsidR="007012AA" w:rsidRPr="00F5007A" w:rsidRDefault="007012AA" w:rsidP="007012A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41ACBA62" w14:textId="77777777" w:rsidR="007012AA" w:rsidRPr="00F5007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1AF68E2A" w14:textId="77777777" w:rsidR="007012AA" w:rsidRPr="00F5007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114F761F" w14:textId="77777777" w:rsidR="007B0663" w:rsidRPr="007012A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14:paraId="71F0CACA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6D23B63F" w14:textId="01EF33FF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5B4798" w:rsidRPr="00490FFA">
        <w:rPr>
          <w:rFonts w:ascii="Berlin Sans FB" w:hAnsi="Berlin Sans FB" w:cs="Arial"/>
          <w:sz w:val="24"/>
          <w:szCs w:val="24"/>
          <w:lang w:val="es-ES" w:eastAsia="es-ES"/>
        </w:rPr>
        <w:t>40104298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7F418CF0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110C5542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7A3A7BE7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148242B6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4B1ECDC4" w14:textId="77777777" w:rsidR="007012AA" w:rsidRPr="005B4798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7DA62542" w14:textId="77777777" w:rsidR="005B4798" w:rsidRPr="000C0FC4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fecha de creación del historial</w:t>
      </w:r>
    </w:p>
    <w:p w14:paraId="14438731" w14:textId="20FB88AA" w:rsidR="005B4798" w:rsidRPr="005B4798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hora de creación del historial</w:t>
      </w:r>
    </w:p>
    <w:p w14:paraId="099D8671" w14:textId="35635B7A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ingresan las </w:t>
      </w:r>
      <w:r w:rsidR="005B4798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alergias y otras observaciones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3168CF57" w14:textId="77777777" w:rsidR="007012AA" w:rsidRPr="00F63473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75CA7AA9" w14:textId="72298520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="005B4798" w:rsidRPr="005B4798">
        <w:rPr>
          <w:rFonts w:ascii="Berlin Sans FB" w:hAnsi="Berlin Sans FB" w:cs="Arial"/>
          <w:sz w:val="24"/>
          <w:szCs w:val="24"/>
          <w:lang w:val="es-MX"/>
        </w:rPr>
        <w:t xml:space="preserve">“Código de </w:t>
      </w:r>
      <w:r w:rsidR="005B4798" w:rsidRPr="005B4798">
        <w:rPr>
          <w:rFonts w:ascii="Berlin Sans FB" w:hAnsi="Berlin Sans FB" w:cs="Arial"/>
          <w:bCs/>
          <w:sz w:val="24"/>
          <w:szCs w:val="24"/>
          <w:lang w:val="es-MX"/>
        </w:rPr>
        <w:t>Historial clínico no generado, intente de nuevo</w:t>
      </w:r>
      <w:r w:rsidR="005B4798" w:rsidRPr="005B4798">
        <w:rPr>
          <w:rFonts w:ascii="Berlin Sans FB" w:hAnsi="Berlin Sans FB" w:cs="Arial"/>
          <w:sz w:val="24"/>
          <w:szCs w:val="24"/>
          <w:lang w:val="es-MX"/>
        </w:rPr>
        <w:t>”</w:t>
      </w:r>
    </w:p>
    <w:p w14:paraId="25EDD31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27548867" w14:textId="77777777" w:rsidR="007012AA" w:rsidRPr="005B4798" w:rsidRDefault="007012AA" w:rsidP="007012AA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se generó el código del historial clínico que se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está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generando.</w:t>
      </w:r>
    </w:p>
    <w:p w14:paraId="6CB6B6F3" w14:textId="38957646" w:rsidR="005B4798" w:rsidRPr="005B4798" w:rsidRDefault="005B4798" w:rsidP="007012AA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Posible error de la B.D.</w:t>
      </w:r>
    </w:p>
    <w:p w14:paraId="29323BFE" w14:textId="4CE607C7" w:rsidR="005B4798" w:rsidRPr="005B4798" w:rsidRDefault="005B4798" w:rsidP="005B4798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5B4798">
        <w:rPr>
          <w:rFonts w:ascii="Berlin Sans FB" w:hAnsi="Berlin Sans FB"/>
          <w:color w:val="000000" w:themeColor="text1"/>
          <w:sz w:val="24"/>
          <w:szCs w:val="24"/>
          <w:lang w:val="es-PE"/>
        </w:rPr>
        <w:t>CP</w:t>
      </w:r>
      <w:r w:rsidR="00EA4EEC">
        <w:rPr>
          <w:rFonts w:ascii="Berlin Sans FB" w:hAnsi="Berlin Sans FB"/>
          <w:color w:val="000000" w:themeColor="text1"/>
          <w:sz w:val="24"/>
          <w:szCs w:val="24"/>
          <w:lang w:val="es-PE"/>
        </w:rPr>
        <w:t>6</w:t>
      </w:r>
      <w:r w:rsidRPr="005B4798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 </w:t>
      </w:r>
      <w:r>
        <w:rPr>
          <w:rFonts w:ascii="Berlin Sans FB" w:hAnsi="Berlin Sans FB"/>
          <w:sz w:val="24"/>
          <w:szCs w:val="24"/>
          <w:lang w:val="es-MX"/>
        </w:rPr>
        <w:t xml:space="preserve">Paciente ya cuenta con historial </w:t>
      </w:r>
      <w:r w:rsidR="00EA4EEC">
        <w:rPr>
          <w:rFonts w:ascii="Berlin Sans FB" w:hAnsi="Berlin Sans FB"/>
          <w:sz w:val="24"/>
          <w:szCs w:val="24"/>
          <w:lang w:val="es-MX"/>
        </w:rPr>
        <w:t>clínico</w:t>
      </w:r>
    </w:p>
    <w:p w14:paraId="07344D81" w14:textId="77777777" w:rsidR="005B4798" w:rsidRPr="00F5007A" w:rsidRDefault="005B4798" w:rsidP="005B479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14:paraId="7C8DF340" w14:textId="69989F5B" w:rsidR="005B4798" w:rsidRPr="00F5007A" w:rsidRDefault="005B4798" w:rsidP="005B4798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quinto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>
        <w:rPr>
          <w:rFonts w:ascii="Berlin Sans FB" w:hAnsi="Berlin Sans FB" w:cs="Arial"/>
          <w:sz w:val="24"/>
          <w:szCs w:val="24"/>
          <w:lang w:val="es-MX"/>
        </w:rPr>
        <w:t xml:space="preserve">Historial clínico </w:t>
      </w:r>
      <w:r w:rsidRPr="00864E7E">
        <w:rPr>
          <w:rFonts w:ascii="Berlin Sans FB" w:hAnsi="Berlin Sans FB" w:cs="Arial"/>
          <w:sz w:val="24"/>
          <w:szCs w:val="24"/>
          <w:lang w:val="es-MX"/>
        </w:rPr>
        <w:t>no grabada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.  El historial clínico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no será grabado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debido a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que el paciente ya posee un Historial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. </w:t>
      </w:r>
    </w:p>
    <w:p w14:paraId="6CB9D097" w14:textId="77777777" w:rsidR="005B4798" w:rsidRPr="00F5007A" w:rsidRDefault="005B4798" w:rsidP="005B479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2F8411E4" w14:textId="77777777" w:rsidR="005B4798" w:rsidRPr="00F5007A" w:rsidRDefault="005B4798" w:rsidP="005B4798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78AF13FE" w14:textId="77777777" w:rsidR="005B4798" w:rsidRDefault="005B4798" w:rsidP="005B4798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>Los datos de los pacientes han sido cargados</w:t>
      </w:r>
    </w:p>
    <w:p w14:paraId="6A517B75" w14:textId="77777777" w:rsidR="005B4798" w:rsidRPr="00F5007A" w:rsidRDefault="005B4798" w:rsidP="005B479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52FA35D5" w14:textId="2BF5F16A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490FFA">
        <w:rPr>
          <w:rFonts w:ascii="Berlin Sans FB" w:hAnsi="Berlin Sans FB" w:cs="Arial"/>
          <w:sz w:val="24"/>
          <w:szCs w:val="24"/>
          <w:lang w:val="es-ES" w:eastAsia="es-ES"/>
        </w:rPr>
        <w:t>48904898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63F00FA8" w14:textId="77777777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0B9593B9" w14:textId="77777777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0450E512" w14:textId="77777777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7943A04E" w14:textId="77777777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3269C526" w14:textId="77777777" w:rsidR="005B4798" w:rsidRPr="005B4798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1EBD238A" w14:textId="77777777" w:rsidR="005B4798" w:rsidRPr="000C0FC4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fecha de creación del historial</w:t>
      </w:r>
    </w:p>
    <w:p w14:paraId="59092BB7" w14:textId="77777777" w:rsidR="005B4798" w:rsidRPr="005B4798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 la hora de creación del historial</w:t>
      </w:r>
    </w:p>
    <w:p w14:paraId="4FDEE95D" w14:textId="77777777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las alergias y otras observaciones.</w:t>
      </w:r>
    </w:p>
    <w:p w14:paraId="35AB857A" w14:textId="77777777" w:rsidR="005B4798" w:rsidRPr="00F63473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102C7A5B" w14:textId="746C96DD" w:rsidR="005B4798" w:rsidRPr="00F5007A" w:rsidRDefault="005B4798" w:rsidP="005B479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5B4798">
        <w:rPr>
          <w:rFonts w:ascii="Berlin Sans FB" w:hAnsi="Berlin Sans FB" w:cs="Courier New"/>
          <w:sz w:val="24"/>
          <w:szCs w:val="24"/>
          <w:lang w:val="es-MX" w:eastAsia="es-PE"/>
        </w:rPr>
        <w:t>“El paciente ya posee un Historial Clínico”</w:t>
      </w:r>
    </w:p>
    <w:p w14:paraId="3C6F082C" w14:textId="77777777" w:rsidR="005B4798" w:rsidRPr="00F63473" w:rsidRDefault="005B4798" w:rsidP="005B4798">
      <w:pPr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</w:p>
    <w:p w14:paraId="0A9941ED" w14:textId="77777777" w:rsidR="005B4798" w:rsidRPr="00F5007A" w:rsidRDefault="005B4798" w:rsidP="005B479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3482CE95" w14:textId="4018EE5F" w:rsidR="005B4798" w:rsidRPr="000540AF" w:rsidRDefault="005B4798" w:rsidP="005B4798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 w:rsidRPr="000540AF">
        <w:rPr>
          <w:rFonts w:ascii="Berlin Sans FB" w:eastAsia="Berlin Sans FB,Arial" w:hAnsi="Berlin Sans FB" w:cs="Berlin Sans FB,Arial"/>
          <w:color w:val="000000" w:themeColor="text1"/>
          <w:sz w:val="24"/>
          <w:szCs w:val="24"/>
          <w:lang w:val="es-PE"/>
        </w:rPr>
        <w:t>El h</w:t>
      </w:r>
      <w:r w:rsidR="00B441F3" w:rsidRPr="000540AF">
        <w:rPr>
          <w:rFonts w:ascii="Berlin Sans FB" w:eastAsia="Berlin Sans FB,Arial" w:hAnsi="Berlin Sans FB" w:cs="Berlin Sans FB,Arial"/>
          <w:color w:val="000000" w:themeColor="text1"/>
          <w:sz w:val="24"/>
          <w:szCs w:val="24"/>
          <w:lang w:val="es-PE"/>
        </w:rPr>
        <w:t xml:space="preserve">istorial </w:t>
      </w:r>
      <w:r w:rsidR="000540AF" w:rsidRPr="000540AF">
        <w:rPr>
          <w:rFonts w:ascii="Berlin Sans FB" w:eastAsia="Berlin Sans FB,Arial" w:hAnsi="Berlin Sans FB" w:cs="Berlin Sans FB,Arial"/>
          <w:color w:val="000000" w:themeColor="text1"/>
          <w:sz w:val="24"/>
          <w:szCs w:val="24"/>
          <w:lang w:val="es-PE"/>
        </w:rPr>
        <w:t>clínico</w:t>
      </w:r>
      <w:r w:rsidR="00B441F3" w:rsidRPr="000540AF">
        <w:rPr>
          <w:rFonts w:ascii="Berlin Sans FB" w:eastAsia="Berlin Sans FB,Arial" w:hAnsi="Berlin Sans FB" w:cs="Berlin Sans FB,Arial"/>
          <w:color w:val="000000" w:themeColor="text1"/>
          <w:sz w:val="24"/>
          <w:szCs w:val="24"/>
          <w:lang w:val="es-PE"/>
        </w:rPr>
        <w:t xml:space="preserve"> no será grabado</w:t>
      </w:r>
      <w:r w:rsidRPr="000540AF">
        <w:rPr>
          <w:rFonts w:ascii="Berlin Sans FB" w:eastAsia="Berlin Sans FB,Arial" w:hAnsi="Berlin Sans FB" w:cs="Berlin Sans FB,Arial"/>
          <w:color w:val="000000" w:themeColor="text1"/>
          <w:sz w:val="24"/>
          <w:szCs w:val="24"/>
          <w:lang w:val="es-PE"/>
        </w:rPr>
        <w:t xml:space="preserve"> en el sistema.</w:t>
      </w:r>
    </w:p>
    <w:p w14:paraId="2A29E40A" w14:textId="77777777" w:rsidR="005B4798" w:rsidRDefault="005B4798" w:rsidP="005B4798">
      <w:pPr>
        <w:pStyle w:val="Puesto"/>
        <w:rPr>
          <w:rFonts w:ascii="Berlin Sans FB" w:hAnsi="Berlin Sans FB"/>
          <w:lang w:val="es-PE"/>
        </w:rPr>
      </w:pPr>
    </w:p>
    <w:p w14:paraId="3415A28A" w14:textId="77777777" w:rsidR="007B0663" w:rsidRDefault="007B0663" w:rsidP="007B0663">
      <w:pPr>
        <w:pStyle w:val="Puesto"/>
        <w:rPr>
          <w:rFonts w:ascii="Berlin Sans FB" w:hAnsi="Berlin Sans FB"/>
          <w:lang w:val="es-PE"/>
        </w:rPr>
      </w:pPr>
    </w:p>
    <w:p w14:paraId="409A39C8" w14:textId="77777777" w:rsidR="007012AA" w:rsidRDefault="007012AA" w:rsidP="007012AA">
      <w:pPr>
        <w:rPr>
          <w:lang w:val="es-PE"/>
        </w:rPr>
      </w:pPr>
    </w:p>
    <w:p w14:paraId="2F356310" w14:textId="77777777" w:rsidR="00D831A4" w:rsidRDefault="00D831A4" w:rsidP="007012AA">
      <w:pPr>
        <w:rPr>
          <w:lang w:val="es-PE"/>
        </w:rPr>
      </w:pPr>
    </w:p>
    <w:p w14:paraId="6D9C41CD" w14:textId="77777777" w:rsidR="007012AA" w:rsidRPr="007012AA" w:rsidRDefault="007012AA" w:rsidP="007012AA">
      <w:pPr>
        <w:rPr>
          <w:lang w:val="es-PE"/>
        </w:rPr>
      </w:pPr>
    </w:p>
    <w:p w14:paraId="56D05B46" w14:textId="77777777" w:rsidR="007B0663" w:rsidRDefault="007B0663" w:rsidP="007B0663">
      <w:pPr>
        <w:pStyle w:val="Puesto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>Historia de las Revisiones</w:t>
      </w:r>
    </w:p>
    <w:p w14:paraId="78B5F55C" w14:textId="77777777" w:rsidR="007B0663" w:rsidRPr="00A8360C" w:rsidRDefault="007B0663" w:rsidP="007B0663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0663" w:rsidRPr="00555C54" w14:paraId="79BF3F05" w14:textId="77777777" w:rsidTr="000F1189">
        <w:tc>
          <w:tcPr>
            <w:tcW w:w="2304" w:type="dxa"/>
          </w:tcPr>
          <w:p w14:paraId="7C3400B3" w14:textId="77777777" w:rsidR="007B0663" w:rsidRPr="00555C54" w:rsidRDefault="007B0663" w:rsidP="000F118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14:paraId="54F75F32" w14:textId="77777777" w:rsidR="007B0663" w:rsidRPr="00555C54" w:rsidRDefault="007B0663" w:rsidP="000F118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14:paraId="7062BFE0" w14:textId="77777777" w:rsidR="007B0663" w:rsidRPr="00555C54" w:rsidRDefault="007B0663" w:rsidP="000F118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14:paraId="2B5B181E" w14:textId="77777777" w:rsidR="007B0663" w:rsidRPr="00555C54" w:rsidRDefault="007B0663" w:rsidP="000F118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7B0663" w:rsidRPr="00555C54" w14:paraId="778FAC8E" w14:textId="77777777" w:rsidTr="000F1189">
        <w:tc>
          <w:tcPr>
            <w:tcW w:w="2304" w:type="dxa"/>
          </w:tcPr>
          <w:p w14:paraId="2A56B29F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18/10/2014</w:t>
            </w:r>
          </w:p>
        </w:tc>
        <w:tc>
          <w:tcPr>
            <w:tcW w:w="1152" w:type="dxa"/>
          </w:tcPr>
          <w:p w14:paraId="2BB858DF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14:paraId="1EB4BFDD" w14:textId="77777777" w:rsidR="007B0663" w:rsidRPr="00555C54" w:rsidRDefault="007B0663" w:rsidP="00B351C0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 xml:space="preserve">Primera versión de los casos de prueba para el caso de uso “Generar </w:t>
            </w:r>
            <w:r w:rsidR="00B351C0">
              <w:rPr>
                <w:rFonts w:ascii="Berlin Sans FB" w:hAnsi="Berlin Sans FB"/>
                <w:sz w:val="24"/>
                <w:szCs w:val="24"/>
                <w:lang w:val="es-PE"/>
              </w:rPr>
              <w:t xml:space="preserve">Historial </w:t>
            </w:r>
            <w:proofErr w:type="spellStart"/>
            <w:r w:rsidR="00B351C0">
              <w:rPr>
                <w:rFonts w:ascii="Berlin Sans FB" w:hAnsi="Berlin Sans FB"/>
                <w:sz w:val="24"/>
                <w:szCs w:val="24"/>
                <w:lang w:val="es-PE"/>
              </w:rPr>
              <w:t>Clinico</w:t>
            </w:r>
            <w:proofErr w:type="spellEnd"/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”</w:t>
            </w:r>
          </w:p>
        </w:tc>
        <w:tc>
          <w:tcPr>
            <w:tcW w:w="2304" w:type="dxa"/>
          </w:tcPr>
          <w:p w14:paraId="1FD6E3BD" w14:textId="77777777" w:rsidR="007B0663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CBolije</w:t>
            </w:r>
            <w:proofErr w:type="spellEnd"/>
          </w:p>
          <w:p w14:paraId="2B1B70A2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  <w:tr w:rsidR="007B0663" w:rsidRPr="00E61869" w14:paraId="044525E5" w14:textId="77777777" w:rsidTr="000F1189">
        <w:tc>
          <w:tcPr>
            <w:tcW w:w="2304" w:type="dxa"/>
          </w:tcPr>
          <w:p w14:paraId="6E4BB271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23/10/2014</w:t>
            </w:r>
          </w:p>
        </w:tc>
        <w:tc>
          <w:tcPr>
            <w:tcW w:w="1152" w:type="dxa"/>
          </w:tcPr>
          <w:p w14:paraId="463E7769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1.1</w:t>
            </w:r>
          </w:p>
        </w:tc>
        <w:tc>
          <w:tcPr>
            <w:tcW w:w="3744" w:type="dxa"/>
          </w:tcPr>
          <w:p w14:paraId="6E1BA7AB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Revisión y modificación de ítems</w:t>
            </w:r>
          </w:p>
        </w:tc>
        <w:tc>
          <w:tcPr>
            <w:tcW w:w="2304" w:type="dxa"/>
          </w:tcPr>
          <w:p w14:paraId="221C6F76" w14:textId="77777777" w:rsidR="007B0663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CBolije</w:t>
            </w:r>
            <w:proofErr w:type="spellEnd"/>
          </w:p>
          <w:p w14:paraId="07531F4E" w14:textId="77777777" w:rsidR="007B0663" w:rsidRPr="00555C54" w:rsidRDefault="007B0663" w:rsidP="000F118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</w:tbl>
    <w:p w14:paraId="55224DD7" w14:textId="77777777" w:rsidR="00AA1428" w:rsidRPr="00F5007A" w:rsidRDefault="00AA1428" w:rsidP="00001245">
      <w:pPr>
        <w:rPr>
          <w:rFonts w:ascii="Berlin Sans FB" w:hAnsi="Berlin Sans FB"/>
          <w:lang w:val="es-PE"/>
        </w:rPr>
      </w:pPr>
    </w:p>
    <w:sectPr w:rsidR="00AA1428" w:rsidRPr="00F5007A" w:rsidSect="003A0E62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ACC55" w14:textId="77777777" w:rsidR="00621B40" w:rsidRDefault="00621B40">
      <w:r>
        <w:separator/>
      </w:r>
    </w:p>
  </w:endnote>
  <w:endnote w:type="continuationSeparator" w:id="0">
    <w:p w14:paraId="398D0FC2" w14:textId="77777777" w:rsidR="00621B40" w:rsidRDefault="0062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,Arial">
    <w:altName w:val="Times New Roman"/>
    <w:panose1 w:val="00000000000000000000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257A" w14:textId="77777777" w:rsidR="000F1189" w:rsidRDefault="000F11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0F1189" w14:paraId="3F7CBEEA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14:paraId="6EEAD016" w14:textId="77777777" w:rsidR="000F1189" w:rsidRPr="006F73FF" w:rsidRDefault="000F1189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879F3F6" w14:textId="77777777" w:rsidR="000F1189" w:rsidRPr="006F73FF" w:rsidRDefault="000F1189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14:paraId="2DB77E27" w14:textId="77777777" w:rsidR="000F1189" w:rsidRPr="00001245" w:rsidRDefault="000F1189">
          <w:pPr>
            <w:jc w:val="right"/>
            <w:rPr>
              <w:rFonts w:ascii="Berlin Sans FB" w:hAnsi="Berlin Sans FB" w:cs="Arial"/>
            </w:rPr>
          </w:pPr>
          <w:proofErr w:type="spellStart"/>
          <w:r w:rsidRPr="00001245">
            <w:rPr>
              <w:rFonts w:ascii="Berlin Sans FB" w:hAnsi="Berlin Sans FB" w:cs="Arial"/>
            </w:rPr>
            <w:t>Página</w:t>
          </w:r>
          <w:proofErr w:type="spellEnd"/>
          <w:r w:rsidRPr="00001245">
            <w:rPr>
              <w:rFonts w:ascii="Berlin Sans FB" w:hAnsi="Berlin Sans FB" w:cs="Arial"/>
            </w:rPr>
            <w:t xml:space="preserve"> </w:t>
          </w:r>
          <w:r w:rsidRPr="00001245">
            <w:rPr>
              <w:rStyle w:val="Nmerodepgina"/>
              <w:rFonts w:ascii="Berlin Sans FB" w:hAnsi="Berlin Sans FB" w:cs="Arial"/>
            </w:rPr>
            <w:fldChar w:fldCharType="begin"/>
          </w:r>
          <w:r w:rsidRPr="00001245">
            <w:rPr>
              <w:rStyle w:val="Nmerodepgina"/>
              <w:rFonts w:ascii="Berlin Sans FB" w:hAnsi="Berlin Sans FB" w:cs="Arial"/>
            </w:rPr>
            <w:instrText xml:space="preserve"> PAGE </w:instrText>
          </w:r>
          <w:r w:rsidRPr="00001245">
            <w:rPr>
              <w:rStyle w:val="Nmerodepgina"/>
              <w:rFonts w:ascii="Berlin Sans FB" w:hAnsi="Berlin Sans FB" w:cs="Arial"/>
            </w:rPr>
            <w:fldChar w:fldCharType="separate"/>
          </w:r>
          <w:r w:rsidR="008C7C91">
            <w:rPr>
              <w:rStyle w:val="Nmerodepgina"/>
              <w:rFonts w:ascii="Berlin Sans FB" w:hAnsi="Berlin Sans FB" w:cs="Arial"/>
              <w:noProof/>
            </w:rPr>
            <w:t>3</w:t>
          </w:r>
          <w:r w:rsidRPr="00001245">
            <w:rPr>
              <w:rStyle w:val="Nmerodepgina"/>
              <w:rFonts w:ascii="Berlin Sans FB" w:hAnsi="Berlin Sans FB" w:cs="Arial"/>
            </w:rPr>
            <w:fldChar w:fldCharType="end"/>
          </w:r>
          <w:r w:rsidRPr="00001245">
            <w:rPr>
              <w:rStyle w:val="Nmerodepgina"/>
              <w:rFonts w:ascii="Berlin Sans FB" w:hAnsi="Berlin Sans FB" w:cs="Arial"/>
            </w:rPr>
            <w:t xml:space="preserve"> de </w:t>
          </w:r>
          <w:r w:rsidRPr="00001245">
            <w:rPr>
              <w:rStyle w:val="Nmerodepgina"/>
              <w:rFonts w:ascii="Berlin Sans FB" w:hAnsi="Berlin Sans FB" w:cs="Arial"/>
            </w:rPr>
            <w:fldChar w:fldCharType="begin"/>
          </w:r>
          <w:r w:rsidRPr="00001245">
            <w:rPr>
              <w:rStyle w:val="Nmerodepgina"/>
              <w:rFonts w:ascii="Berlin Sans FB" w:hAnsi="Berlin Sans FB" w:cs="Arial"/>
            </w:rPr>
            <w:instrText xml:space="preserve"> NUMPAGES  \* MERGEFORMAT </w:instrText>
          </w:r>
          <w:r w:rsidRPr="00001245">
            <w:rPr>
              <w:rStyle w:val="Nmerodepgina"/>
              <w:rFonts w:ascii="Berlin Sans FB" w:hAnsi="Berlin Sans FB" w:cs="Arial"/>
            </w:rPr>
            <w:fldChar w:fldCharType="separate"/>
          </w:r>
          <w:r w:rsidR="008C7C91">
            <w:rPr>
              <w:rStyle w:val="Nmerodepgina"/>
              <w:rFonts w:ascii="Berlin Sans FB" w:hAnsi="Berlin Sans FB" w:cs="Arial"/>
              <w:noProof/>
            </w:rPr>
            <w:t>11</w:t>
          </w:r>
          <w:r w:rsidRPr="00001245">
            <w:rPr>
              <w:rStyle w:val="Nmerodepgina"/>
              <w:rFonts w:ascii="Berlin Sans FB" w:hAnsi="Berlin Sans FB" w:cs="Arial"/>
            </w:rPr>
            <w:fldChar w:fldCharType="end"/>
          </w:r>
        </w:p>
      </w:tc>
    </w:tr>
  </w:tbl>
  <w:p w14:paraId="5A71B7AE" w14:textId="77777777" w:rsidR="000F1189" w:rsidRDefault="000F11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C36E3" w14:textId="77777777" w:rsidR="000F1189" w:rsidRDefault="000F11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99DBE" w14:textId="77777777" w:rsidR="00621B40" w:rsidRDefault="00621B40">
      <w:r>
        <w:separator/>
      </w:r>
    </w:p>
  </w:footnote>
  <w:footnote w:type="continuationSeparator" w:id="0">
    <w:p w14:paraId="6E01A3AF" w14:textId="77777777" w:rsidR="00621B40" w:rsidRDefault="00621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6C09F" w14:textId="77777777" w:rsidR="000F1189" w:rsidRDefault="000F11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268"/>
    </w:tblGrid>
    <w:tr w:rsidR="000F1189" w:rsidRPr="00F5007A" w14:paraId="02010B06" w14:textId="77777777" w:rsidTr="00F5007A">
      <w:tc>
        <w:tcPr>
          <w:tcW w:w="6912" w:type="dxa"/>
        </w:tcPr>
        <w:p w14:paraId="3FE78E46" w14:textId="609557E2" w:rsidR="000F1189" w:rsidRPr="00F5007A" w:rsidRDefault="000F1189" w:rsidP="00AD7D53">
          <w:pPr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>Sistema de Atención Odontológica</w:t>
          </w:r>
        </w:p>
      </w:tc>
      <w:tc>
        <w:tcPr>
          <w:tcW w:w="2268" w:type="dxa"/>
        </w:tcPr>
        <w:p w14:paraId="291D66F2" w14:textId="12B86234" w:rsidR="000F1189" w:rsidRPr="00F5007A" w:rsidRDefault="000F1189" w:rsidP="00F5007A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1.0</w:t>
          </w:r>
        </w:p>
      </w:tc>
    </w:tr>
    <w:tr w:rsidR="000F1189" w:rsidRPr="00F5007A" w14:paraId="43B8CE40" w14:textId="77777777" w:rsidTr="00F5007A">
      <w:tc>
        <w:tcPr>
          <w:tcW w:w="6912" w:type="dxa"/>
        </w:tcPr>
        <w:p w14:paraId="6638227F" w14:textId="1AEB1C15" w:rsidR="000F1189" w:rsidRPr="00F5007A" w:rsidRDefault="000F1189" w:rsidP="00F40C1C">
          <w:pPr>
            <w:rPr>
              <w:rFonts w:ascii="Berlin Sans FB" w:hAnsi="Berlin Sans FB"/>
              <w:lang w:val="es-MX"/>
            </w:rPr>
          </w:pPr>
          <w:r w:rsidRPr="00F5007A">
            <w:rPr>
              <w:rFonts w:ascii="Berlin Sans FB" w:hAnsi="Berlin Sans FB"/>
              <w:lang w:val="es-MX"/>
            </w:rPr>
            <w:t xml:space="preserve">ECP02 </w:t>
          </w:r>
          <w:r w:rsidRPr="00F5007A">
            <w:rPr>
              <w:rFonts w:ascii="Berlin Sans FB" w:hAnsi="Berlin Sans FB"/>
              <w:lang w:val="es-MX"/>
            </w:rPr>
            <w:fldChar w:fldCharType="begin"/>
          </w:r>
          <w:r w:rsidRPr="00F5007A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Pr="00F5007A">
            <w:rPr>
              <w:rFonts w:ascii="Berlin Sans FB" w:hAnsi="Berlin Sans FB"/>
              <w:lang w:val="es-MX"/>
            </w:rPr>
            <w:fldChar w:fldCharType="separate"/>
          </w:r>
          <w:r w:rsidRPr="00F5007A">
            <w:rPr>
              <w:rFonts w:ascii="Berlin Sans FB" w:hAnsi="Berlin Sans FB"/>
              <w:lang w:val="es-MX"/>
            </w:rPr>
            <w:t>Especificación del Diseño del caso de Prueba</w:t>
          </w:r>
          <w:r w:rsidRPr="00F5007A">
            <w:rPr>
              <w:rFonts w:ascii="Berlin Sans FB" w:hAnsi="Berlin Sans FB"/>
              <w:lang w:val="es-MX"/>
            </w:rPr>
            <w:fldChar w:fldCharType="end"/>
          </w:r>
          <w:r w:rsidRPr="00F5007A">
            <w:rPr>
              <w:rFonts w:ascii="Berlin Sans FB" w:hAnsi="Berlin Sans FB"/>
              <w:lang w:val="es-MX"/>
            </w:rPr>
            <w:t xml:space="preserve"> Generar </w:t>
          </w:r>
          <w:r>
            <w:rPr>
              <w:rFonts w:ascii="Berlin Sans FB" w:hAnsi="Berlin Sans FB"/>
              <w:lang w:val="es-MX"/>
            </w:rPr>
            <w:t>Historial Clínico</w:t>
          </w:r>
        </w:p>
      </w:tc>
      <w:tc>
        <w:tcPr>
          <w:tcW w:w="2268" w:type="dxa"/>
        </w:tcPr>
        <w:p w14:paraId="50672F8E" w14:textId="77777777" w:rsidR="000F1189" w:rsidRPr="00F5007A" w:rsidRDefault="000F1189" w:rsidP="00F5007A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23</w:t>
          </w:r>
          <w:r w:rsidRPr="00F5007A">
            <w:rPr>
              <w:rFonts w:ascii="Berlin Sans FB" w:hAnsi="Berlin Sans FB"/>
              <w:lang w:val="es-MX"/>
            </w:rPr>
            <w:t>/10/2014</w:t>
          </w:r>
        </w:p>
      </w:tc>
    </w:tr>
  </w:tbl>
  <w:p w14:paraId="732D08B0" w14:textId="77777777" w:rsidR="000F1189" w:rsidRDefault="000F11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BF4BC" w14:textId="77777777" w:rsidR="000F1189" w:rsidRDefault="000F11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BD0A0D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A131BF1"/>
    <w:multiLevelType w:val="hybridMultilevel"/>
    <w:tmpl w:val="66288BF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6539A"/>
    <w:multiLevelType w:val="hybridMultilevel"/>
    <w:tmpl w:val="0986CD4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82F00"/>
    <w:multiLevelType w:val="hybridMultilevel"/>
    <w:tmpl w:val="960A67C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01245"/>
    <w:rsid w:val="000156BD"/>
    <w:rsid w:val="0004002D"/>
    <w:rsid w:val="000540AF"/>
    <w:rsid w:val="00056182"/>
    <w:rsid w:val="000602E7"/>
    <w:rsid w:val="00075226"/>
    <w:rsid w:val="0008410E"/>
    <w:rsid w:val="00086C49"/>
    <w:rsid w:val="000955FB"/>
    <w:rsid w:val="00097ACE"/>
    <w:rsid w:val="000A3834"/>
    <w:rsid w:val="000A5673"/>
    <w:rsid w:val="000C0FC4"/>
    <w:rsid w:val="000D4CE6"/>
    <w:rsid w:val="000D56CE"/>
    <w:rsid w:val="000D5F96"/>
    <w:rsid w:val="000E2ABF"/>
    <w:rsid w:val="000E63FE"/>
    <w:rsid w:val="000F1189"/>
    <w:rsid w:val="000F6B76"/>
    <w:rsid w:val="001007F2"/>
    <w:rsid w:val="001536AF"/>
    <w:rsid w:val="00171086"/>
    <w:rsid w:val="001763F7"/>
    <w:rsid w:val="00180F29"/>
    <w:rsid w:val="00182E37"/>
    <w:rsid w:val="001958A2"/>
    <w:rsid w:val="001B6975"/>
    <w:rsid w:val="001C4FF8"/>
    <w:rsid w:val="001D03BB"/>
    <w:rsid w:val="001E6823"/>
    <w:rsid w:val="001F49DC"/>
    <w:rsid w:val="00203D4B"/>
    <w:rsid w:val="002066DB"/>
    <w:rsid w:val="00222E97"/>
    <w:rsid w:val="00231EED"/>
    <w:rsid w:val="00243251"/>
    <w:rsid w:val="00243B9F"/>
    <w:rsid w:val="00245A5C"/>
    <w:rsid w:val="00254C21"/>
    <w:rsid w:val="00261E2A"/>
    <w:rsid w:val="00263AAF"/>
    <w:rsid w:val="00263E82"/>
    <w:rsid w:val="002741AC"/>
    <w:rsid w:val="00281206"/>
    <w:rsid w:val="00291AF3"/>
    <w:rsid w:val="002921F9"/>
    <w:rsid w:val="00292A7B"/>
    <w:rsid w:val="002938B7"/>
    <w:rsid w:val="00293B5E"/>
    <w:rsid w:val="002A7748"/>
    <w:rsid w:val="002C3014"/>
    <w:rsid w:val="002D0EF8"/>
    <w:rsid w:val="002E162B"/>
    <w:rsid w:val="002E418D"/>
    <w:rsid w:val="00310337"/>
    <w:rsid w:val="003236BC"/>
    <w:rsid w:val="0032635D"/>
    <w:rsid w:val="00334131"/>
    <w:rsid w:val="00335C46"/>
    <w:rsid w:val="00336919"/>
    <w:rsid w:val="003926C8"/>
    <w:rsid w:val="003A0E62"/>
    <w:rsid w:val="003D0459"/>
    <w:rsid w:val="003D3045"/>
    <w:rsid w:val="003D7AF6"/>
    <w:rsid w:val="003F55A9"/>
    <w:rsid w:val="0041715E"/>
    <w:rsid w:val="004226B2"/>
    <w:rsid w:val="00426D50"/>
    <w:rsid w:val="0042707C"/>
    <w:rsid w:val="00430D2F"/>
    <w:rsid w:val="00432B71"/>
    <w:rsid w:val="00436577"/>
    <w:rsid w:val="00450563"/>
    <w:rsid w:val="00455017"/>
    <w:rsid w:val="00465AB6"/>
    <w:rsid w:val="0046754C"/>
    <w:rsid w:val="004830D2"/>
    <w:rsid w:val="00490FFA"/>
    <w:rsid w:val="004A6A11"/>
    <w:rsid w:val="004B0453"/>
    <w:rsid w:val="004B5AA1"/>
    <w:rsid w:val="004B649D"/>
    <w:rsid w:val="004C3916"/>
    <w:rsid w:val="004C658B"/>
    <w:rsid w:val="004D0973"/>
    <w:rsid w:val="004D1351"/>
    <w:rsid w:val="004E004E"/>
    <w:rsid w:val="004E2FB5"/>
    <w:rsid w:val="004F18D5"/>
    <w:rsid w:val="004F2DB0"/>
    <w:rsid w:val="004F49AD"/>
    <w:rsid w:val="005104AB"/>
    <w:rsid w:val="00513AE9"/>
    <w:rsid w:val="0052595A"/>
    <w:rsid w:val="00530213"/>
    <w:rsid w:val="0054460F"/>
    <w:rsid w:val="00552D2C"/>
    <w:rsid w:val="00555C54"/>
    <w:rsid w:val="005837C2"/>
    <w:rsid w:val="00583DEB"/>
    <w:rsid w:val="00595708"/>
    <w:rsid w:val="005B4798"/>
    <w:rsid w:val="005B69BF"/>
    <w:rsid w:val="005B74F9"/>
    <w:rsid w:val="005C2801"/>
    <w:rsid w:val="005E203B"/>
    <w:rsid w:val="005E2F5E"/>
    <w:rsid w:val="005F1F42"/>
    <w:rsid w:val="005F505F"/>
    <w:rsid w:val="005F770A"/>
    <w:rsid w:val="00617DD9"/>
    <w:rsid w:val="00621B40"/>
    <w:rsid w:val="00624E40"/>
    <w:rsid w:val="0063156B"/>
    <w:rsid w:val="00632D3A"/>
    <w:rsid w:val="006439E2"/>
    <w:rsid w:val="00647200"/>
    <w:rsid w:val="00651DB6"/>
    <w:rsid w:val="00656B73"/>
    <w:rsid w:val="0066684D"/>
    <w:rsid w:val="006672AA"/>
    <w:rsid w:val="00680CA0"/>
    <w:rsid w:val="00683EA6"/>
    <w:rsid w:val="006905AB"/>
    <w:rsid w:val="00697833"/>
    <w:rsid w:val="006B603A"/>
    <w:rsid w:val="006B649D"/>
    <w:rsid w:val="006C1745"/>
    <w:rsid w:val="006C4212"/>
    <w:rsid w:val="006C51E5"/>
    <w:rsid w:val="006E2DF3"/>
    <w:rsid w:val="006F37B9"/>
    <w:rsid w:val="006F73FF"/>
    <w:rsid w:val="007012AA"/>
    <w:rsid w:val="00710390"/>
    <w:rsid w:val="00713915"/>
    <w:rsid w:val="00720E28"/>
    <w:rsid w:val="007220D7"/>
    <w:rsid w:val="00736184"/>
    <w:rsid w:val="007417A5"/>
    <w:rsid w:val="007421CE"/>
    <w:rsid w:val="0075643B"/>
    <w:rsid w:val="0076368E"/>
    <w:rsid w:val="007747A2"/>
    <w:rsid w:val="00785206"/>
    <w:rsid w:val="00796755"/>
    <w:rsid w:val="007A1277"/>
    <w:rsid w:val="007B0663"/>
    <w:rsid w:val="007B47E6"/>
    <w:rsid w:val="007B497E"/>
    <w:rsid w:val="007B6DE5"/>
    <w:rsid w:val="007B7655"/>
    <w:rsid w:val="007D608D"/>
    <w:rsid w:val="007F08FF"/>
    <w:rsid w:val="007F2775"/>
    <w:rsid w:val="007F70F6"/>
    <w:rsid w:val="008040A7"/>
    <w:rsid w:val="008153EA"/>
    <w:rsid w:val="00817720"/>
    <w:rsid w:val="00821B7C"/>
    <w:rsid w:val="00836B15"/>
    <w:rsid w:val="0084160D"/>
    <w:rsid w:val="008425E5"/>
    <w:rsid w:val="008465E8"/>
    <w:rsid w:val="008622EC"/>
    <w:rsid w:val="00864E7E"/>
    <w:rsid w:val="00874840"/>
    <w:rsid w:val="00886A12"/>
    <w:rsid w:val="008906D5"/>
    <w:rsid w:val="0089131D"/>
    <w:rsid w:val="008A1635"/>
    <w:rsid w:val="008B32BE"/>
    <w:rsid w:val="008C7C91"/>
    <w:rsid w:val="008D13FF"/>
    <w:rsid w:val="008E4147"/>
    <w:rsid w:val="008E492D"/>
    <w:rsid w:val="008F3C1B"/>
    <w:rsid w:val="008F4D73"/>
    <w:rsid w:val="008F706E"/>
    <w:rsid w:val="00925F9C"/>
    <w:rsid w:val="009305C6"/>
    <w:rsid w:val="009628E6"/>
    <w:rsid w:val="00964699"/>
    <w:rsid w:val="00976C31"/>
    <w:rsid w:val="00987CB7"/>
    <w:rsid w:val="009C07DE"/>
    <w:rsid w:val="009C735C"/>
    <w:rsid w:val="009D384E"/>
    <w:rsid w:val="009E540D"/>
    <w:rsid w:val="009E79F2"/>
    <w:rsid w:val="00A00A79"/>
    <w:rsid w:val="00A03A47"/>
    <w:rsid w:val="00A12097"/>
    <w:rsid w:val="00A25236"/>
    <w:rsid w:val="00A40821"/>
    <w:rsid w:val="00A66F37"/>
    <w:rsid w:val="00A733D8"/>
    <w:rsid w:val="00A736FB"/>
    <w:rsid w:val="00A7446C"/>
    <w:rsid w:val="00A816C8"/>
    <w:rsid w:val="00A8360C"/>
    <w:rsid w:val="00A84A28"/>
    <w:rsid w:val="00A84E88"/>
    <w:rsid w:val="00A8783A"/>
    <w:rsid w:val="00A9180C"/>
    <w:rsid w:val="00AA1428"/>
    <w:rsid w:val="00AA480A"/>
    <w:rsid w:val="00AC060E"/>
    <w:rsid w:val="00AD1F35"/>
    <w:rsid w:val="00AD513A"/>
    <w:rsid w:val="00AD7CC1"/>
    <w:rsid w:val="00AD7D53"/>
    <w:rsid w:val="00AF4ABE"/>
    <w:rsid w:val="00AF58F0"/>
    <w:rsid w:val="00B126F6"/>
    <w:rsid w:val="00B21238"/>
    <w:rsid w:val="00B2323B"/>
    <w:rsid w:val="00B25A98"/>
    <w:rsid w:val="00B33286"/>
    <w:rsid w:val="00B34B9A"/>
    <w:rsid w:val="00B351C0"/>
    <w:rsid w:val="00B36E97"/>
    <w:rsid w:val="00B42D08"/>
    <w:rsid w:val="00B441F3"/>
    <w:rsid w:val="00B46C35"/>
    <w:rsid w:val="00B53159"/>
    <w:rsid w:val="00B56FB4"/>
    <w:rsid w:val="00B827D1"/>
    <w:rsid w:val="00B908E5"/>
    <w:rsid w:val="00BC3CC5"/>
    <w:rsid w:val="00BE0430"/>
    <w:rsid w:val="00C03AA4"/>
    <w:rsid w:val="00C071AC"/>
    <w:rsid w:val="00C23E33"/>
    <w:rsid w:val="00C43055"/>
    <w:rsid w:val="00C46908"/>
    <w:rsid w:val="00C51E06"/>
    <w:rsid w:val="00C9134D"/>
    <w:rsid w:val="00C96B4E"/>
    <w:rsid w:val="00CA1B42"/>
    <w:rsid w:val="00CC5EEC"/>
    <w:rsid w:val="00CC6F30"/>
    <w:rsid w:val="00CD086C"/>
    <w:rsid w:val="00CD3CA0"/>
    <w:rsid w:val="00CE268D"/>
    <w:rsid w:val="00CE2F34"/>
    <w:rsid w:val="00CF384F"/>
    <w:rsid w:val="00D0301F"/>
    <w:rsid w:val="00D457D4"/>
    <w:rsid w:val="00D60AE6"/>
    <w:rsid w:val="00D774CA"/>
    <w:rsid w:val="00D7751D"/>
    <w:rsid w:val="00D831A4"/>
    <w:rsid w:val="00D86271"/>
    <w:rsid w:val="00DB0396"/>
    <w:rsid w:val="00DB4365"/>
    <w:rsid w:val="00DC483F"/>
    <w:rsid w:val="00DD613A"/>
    <w:rsid w:val="00DF0665"/>
    <w:rsid w:val="00E014EA"/>
    <w:rsid w:val="00E1350C"/>
    <w:rsid w:val="00E14BEE"/>
    <w:rsid w:val="00E225ED"/>
    <w:rsid w:val="00E335F0"/>
    <w:rsid w:val="00E5259E"/>
    <w:rsid w:val="00E61869"/>
    <w:rsid w:val="00E6752E"/>
    <w:rsid w:val="00E74F30"/>
    <w:rsid w:val="00E948A7"/>
    <w:rsid w:val="00E95670"/>
    <w:rsid w:val="00EA4EEC"/>
    <w:rsid w:val="00EC035F"/>
    <w:rsid w:val="00ED63FB"/>
    <w:rsid w:val="00EE3D55"/>
    <w:rsid w:val="00EE45F1"/>
    <w:rsid w:val="00EF1CBA"/>
    <w:rsid w:val="00EF5CEC"/>
    <w:rsid w:val="00F03FCF"/>
    <w:rsid w:val="00F0628D"/>
    <w:rsid w:val="00F11308"/>
    <w:rsid w:val="00F2019E"/>
    <w:rsid w:val="00F30C5E"/>
    <w:rsid w:val="00F345F0"/>
    <w:rsid w:val="00F375E6"/>
    <w:rsid w:val="00F40C03"/>
    <w:rsid w:val="00F40C1C"/>
    <w:rsid w:val="00F41E40"/>
    <w:rsid w:val="00F479DF"/>
    <w:rsid w:val="00F5007A"/>
    <w:rsid w:val="00F63473"/>
    <w:rsid w:val="00F64FA8"/>
    <w:rsid w:val="00F66B6F"/>
    <w:rsid w:val="00F67C3E"/>
    <w:rsid w:val="00FC3331"/>
    <w:rsid w:val="00FD0DB0"/>
    <w:rsid w:val="00FD5429"/>
    <w:rsid w:val="00FE0C9B"/>
    <w:rsid w:val="00FF5B80"/>
    <w:rsid w:val="14963A56"/>
    <w:rsid w:val="3159F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66440"/>
  <w15:docId w15:val="{CAAAC83B-8739-4524-8271-C1D12C15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rsid w:val="00F40C1C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Base).dot</Template>
  <TotalTime>129</TotalTime>
  <Pages>11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10455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Cristian Gustavo Bolije Jonshich</cp:lastModifiedBy>
  <cp:revision>32</cp:revision>
  <cp:lastPrinted>2008-05-27T18:25:00Z</cp:lastPrinted>
  <dcterms:created xsi:type="dcterms:W3CDTF">2014-11-08T01:37:00Z</dcterms:created>
  <dcterms:modified xsi:type="dcterms:W3CDTF">2015-04-04T05:18:00Z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